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4B70A" w14:textId="77777777" w:rsidR="00B67D59" w:rsidRDefault="000B0EBD" w:rsidP="003F495B">
      <w:pPr>
        <w:pStyle w:val="Heading1"/>
        <w:jc w:val="center"/>
      </w:pPr>
      <w:r>
        <w:t>Exercise</w:t>
      </w:r>
      <w:r w:rsidR="00B67D59">
        <w:t xml:space="preserve">: </w:t>
      </w:r>
      <w:r w:rsidR="00642180">
        <w:rPr>
          <w:noProof/>
        </w:rPr>
        <w:t xml:space="preserve">Unit Testing </w:t>
      </w:r>
      <w:r w:rsidR="007131A6">
        <w:rPr>
          <w:noProof/>
        </w:rPr>
        <w:t xml:space="preserve">and </w:t>
      </w:r>
      <w:r w:rsidR="0096344E">
        <w:rPr>
          <w:noProof/>
        </w:rPr>
        <w:t>Modules</w:t>
      </w:r>
    </w:p>
    <w:p w14:paraId="6DBEC1E3" w14:textId="58A8DB20" w:rsidR="00B67D59" w:rsidRPr="0096344E" w:rsidRDefault="00B67D59" w:rsidP="00B67D59">
      <w:pPr>
        <w:rPr>
          <w:sz w:val="24"/>
          <w:szCs w:val="24"/>
        </w:rPr>
      </w:pPr>
      <w:r w:rsidRPr="0096344E">
        <w:rPr>
          <w:sz w:val="24"/>
          <w:szCs w:val="24"/>
        </w:rPr>
        <w:t xml:space="preserve">Problems for exercises and homework for the </w:t>
      </w:r>
      <w:hyperlink r:id="rId8" w:history="1">
        <w:r w:rsidR="003F495B">
          <w:rPr>
            <w:rStyle w:val="Hyperlink"/>
            <w:sz w:val="24"/>
            <w:szCs w:val="24"/>
          </w:rPr>
          <w:t>"</w:t>
        </w:r>
        <w:r w:rsidRPr="0096344E">
          <w:rPr>
            <w:rStyle w:val="Hyperlink"/>
            <w:sz w:val="24"/>
            <w:szCs w:val="24"/>
          </w:rPr>
          <w:t>JavaScript Advanced</w:t>
        </w:r>
        <w:r w:rsidR="003F495B">
          <w:rPr>
            <w:rStyle w:val="Hyperlink"/>
            <w:sz w:val="24"/>
            <w:szCs w:val="24"/>
          </w:rPr>
          <w:t>"</w:t>
        </w:r>
        <w:r w:rsidRPr="0096344E">
          <w:rPr>
            <w:rStyle w:val="Hyperlink"/>
            <w:sz w:val="24"/>
            <w:szCs w:val="24"/>
          </w:rPr>
          <w:t xml:space="preserve"> course @ SoftUni</w:t>
        </w:r>
      </w:hyperlink>
      <w:r w:rsidRPr="0096344E">
        <w:rPr>
          <w:sz w:val="24"/>
          <w:szCs w:val="24"/>
        </w:rPr>
        <w:t xml:space="preserve">. Submit your solutions in the </w:t>
      </w:r>
      <w:r w:rsidRPr="0096344E">
        <w:rPr>
          <w:noProof/>
          <w:sz w:val="24"/>
          <w:szCs w:val="24"/>
        </w:rPr>
        <w:t xml:space="preserve">SoftUni </w:t>
      </w:r>
      <w:r w:rsidRPr="0096344E">
        <w:rPr>
          <w:sz w:val="24"/>
          <w:szCs w:val="24"/>
        </w:rPr>
        <w:t xml:space="preserve">judge system at </w:t>
      </w:r>
      <w:hyperlink r:id="rId9" w:history="1">
        <w:r w:rsidR="002552AF">
          <w:rPr>
            <w:rStyle w:val="Hyperlink"/>
            <w:sz w:val="24"/>
            <w:szCs w:val="24"/>
          </w:rPr>
          <w:t>https://judge.softuni.bg/Contests/1532/Exercise-Unit-Testing-and-Modules</w:t>
        </w:r>
      </w:hyperlink>
      <w:bookmarkStart w:id="0" w:name="_GoBack"/>
      <w:bookmarkEnd w:id="0"/>
    </w:p>
    <w:p w14:paraId="4A2117B4" w14:textId="77777777" w:rsidR="007131A6" w:rsidRDefault="007131A6" w:rsidP="007131A6">
      <w:pPr>
        <w:pStyle w:val="Heading1"/>
      </w:pPr>
      <w:r>
        <w:t>Error Handling</w:t>
      </w:r>
    </w:p>
    <w:p w14:paraId="72972024" w14:textId="77777777" w:rsidR="00696326" w:rsidRPr="00696326" w:rsidRDefault="007131A6" w:rsidP="00696326">
      <w:pPr>
        <w:pStyle w:val="Heading2"/>
        <w:ind w:left="360" w:hanging="360"/>
        <w:rPr>
          <w:noProof/>
        </w:rPr>
      </w:pPr>
      <w:r w:rsidRPr="004641E2">
        <w:rPr>
          <w:noProof/>
        </w:rPr>
        <w:t>Request Validator</w:t>
      </w:r>
    </w:p>
    <w:p w14:paraId="2AB8F76C" w14:textId="77777777" w:rsidR="007131A6" w:rsidRPr="0096344E" w:rsidRDefault="0096344E" w:rsidP="007131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</w:t>
      </w:r>
      <w:r w:rsidR="007131A6" w:rsidRPr="0096344E">
        <w:rPr>
          <w:noProof/>
          <w:sz w:val="24"/>
          <w:szCs w:val="24"/>
        </w:rPr>
        <w:t xml:space="preserve"> function that </w:t>
      </w:r>
      <w:r w:rsidR="007131A6" w:rsidRPr="0096344E">
        <w:rPr>
          <w:b/>
          <w:noProof/>
          <w:sz w:val="24"/>
          <w:szCs w:val="24"/>
        </w:rPr>
        <w:t>validates</w:t>
      </w:r>
      <w:r w:rsidR="007131A6" w:rsidRPr="0096344E">
        <w:rPr>
          <w:noProof/>
          <w:sz w:val="24"/>
          <w:szCs w:val="24"/>
        </w:rPr>
        <w:t xml:space="preserve"> an </w:t>
      </w:r>
      <w:r w:rsidR="007131A6" w:rsidRPr="00401CD3">
        <w:rPr>
          <w:rStyle w:val="CodeChar"/>
          <w:sz w:val="24"/>
          <w:szCs w:val="24"/>
        </w:rPr>
        <w:t>HTTP request object</w:t>
      </w:r>
      <w:r w:rsidR="007131A6" w:rsidRPr="0096344E">
        <w:rPr>
          <w:noProof/>
          <w:sz w:val="24"/>
          <w:szCs w:val="24"/>
        </w:rPr>
        <w:t xml:space="preserve">. The object has the properties </w:t>
      </w:r>
      <w:r w:rsidR="007131A6" w:rsidRPr="00401CD3">
        <w:rPr>
          <w:rStyle w:val="CodeChar"/>
          <w:sz w:val="24"/>
          <w:szCs w:val="24"/>
        </w:rPr>
        <w:t>method</w:t>
      </w:r>
      <w:r w:rsidR="007131A6" w:rsidRPr="0096344E">
        <w:rPr>
          <w:noProof/>
          <w:sz w:val="24"/>
          <w:szCs w:val="24"/>
        </w:rPr>
        <w:t xml:space="preserve">, </w:t>
      </w:r>
      <w:r w:rsidR="007131A6" w:rsidRPr="00401CD3">
        <w:rPr>
          <w:rStyle w:val="CodeChar"/>
          <w:sz w:val="24"/>
          <w:szCs w:val="24"/>
        </w:rPr>
        <w:t>uri</w:t>
      </w:r>
      <w:r w:rsidR="007131A6" w:rsidRPr="0096344E">
        <w:rPr>
          <w:noProof/>
          <w:sz w:val="24"/>
          <w:szCs w:val="24"/>
        </w:rPr>
        <w:t xml:space="preserve">, </w:t>
      </w:r>
      <w:r w:rsidR="007131A6" w:rsidRPr="00401CD3">
        <w:rPr>
          <w:rStyle w:val="CodeChar"/>
          <w:sz w:val="24"/>
          <w:szCs w:val="24"/>
        </w:rPr>
        <w:t>version</w:t>
      </w:r>
      <w:r w:rsidR="007131A6" w:rsidRPr="0096344E">
        <w:rPr>
          <w:noProof/>
          <w:sz w:val="24"/>
          <w:szCs w:val="24"/>
        </w:rPr>
        <w:t xml:space="preserve"> and </w:t>
      </w:r>
      <w:r w:rsidR="007131A6" w:rsidRPr="00401CD3">
        <w:rPr>
          <w:rStyle w:val="CodeChar"/>
          <w:sz w:val="24"/>
          <w:szCs w:val="24"/>
        </w:rPr>
        <w:t>message</w:t>
      </w:r>
      <w:r w:rsidR="007131A6" w:rsidRPr="0096344E">
        <w:rPr>
          <w:noProof/>
          <w:sz w:val="24"/>
          <w:szCs w:val="24"/>
        </w:rPr>
        <w:t xml:space="preserve">. Your function </w:t>
      </w:r>
      <w:r>
        <w:rPr>
          <w:noProof/>
          <w:sz w:val="24"/>
          <w:szCs w:val="24"/>
        </w:rPr>
        <w:t>will</w:t>
      </w:r>
      <w:r w:rsidR="007131A6" w:rsidRPr="0096344E">
        <w:rPr>
          <w:noProof/>
          <w:sz w:val="24"/>
          <w:szCs w:val="24"/>
        </w:rPr>
        <w:t xml:space="preserve"> receive </w:t>
      </w:r>
      <w:r w:rsidR="007131A6" w:rsidRPr="00677419">
        <w:rPr>
          <w:b/>
          <w:noProof/>
          <w:sz w:val="24"/>
          <w:szCs w:val="24"/>
        </w:rPr>
        <w:t>the object as a parameter</w:t>
      </w:r>
      <w:r w:rsidR="007131A6" w:rsidRPr="0096344E">
        <w:rPr>
          <w:noProof/>
          <w:sz w:val="24"/>
          <w:szCs w:val="24"/>
        </w:rPr>
        <w:t xml:space="preserve"> and </w:t>
      </w:r>
      <w:r w:rsidR="00677419">
        <w:rPr>
          <w:noProof/>
          <w:sz w:val="24"/>
          <w:szCs w:val="24"/>
        </w:rPr>
        <w:t xml:space="preserve">has to </w:t>
      </w:r>
      <w:r w:rsidR="007131A6" w:rsidRPr="00677419">
        <w:rPr>
          <w:b/>
          <w:noProof/>
          <w:sz w:val="24"/>
          <w:szCs w:val="24"/>
        </w:rPr>
        <w:t>verify</w:t>
      </w:r>
      <w:r w:rsidR="007131A6" w:rsidRPr="0096344E">
        <w:rPr>
          <w:noProof/>
          <w:sz w:val="24"/>
          <w:szCs w:val="24"/>
        </w:rPr>
        <w:t xml:space="preserve"> that </w:t>
      </w:r>
      <w:r w:rsidR="007131A6" w:rsidRPr="00677419">
        <w:rPr>
          <w:b/>
          <w:noProof/>
          <w:sz w:val="24"/>
          <w:szCs w:val="24"/>
        </w:rPr>
        <w:t>each property</w:t>
      </w:r>
      <w:r w:rsidR="007131A6" w:rsidRPr="0096344E">
        <w:rPr>
          <w:noProof/>
          <w:sz w:val="24"/>
          <w:szCs w:val="24"/>
        </w:rPr>
        <w:t xml:space="preserve"> meets the following </w:t>
      </w:r>
      <w:r w:rsidR="007131A6" w:rsidRPr="00677419">
        <w:rPr>
          <w:b/>
          <w:noProof/>
          <w:sz w:val="24"/>
          <w:szCs w:val="24"/>
        </w:rPr>
        <w:t>requirements</w:t>
      </w:r>
      <w:r w:rsidR="007131A6" w:rsidRPr="0096344E">
        <w:rPr>
          <w:noProof/>
          <w:sz w:val="24"/>
          <w:szCs w:val="24"/>
        </w:rPr>
        <w:t>:</w:t>
      </w:r>
    </w:p>
    <w:p w14:paraId="14F8A4E8" w14:textId="77777777" w:rsidR="007131A6" w:rsidRPr="0096344E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96344E">
        <w:rPr>
          <w:rStyle w:val="CodeChar"/>
          <w:sz w:val="24"/>
          <w:szCs w:val="24"/>
        </w:rPr>
        <w:t>method</w:t>
      </w:r>
      <w:r w:rsidR="00677419">
        <w:rPr>
          <w:noProof/>
          <w:sz w:val="24"/>
          <w:szCs w:val="24"/>
        </w:rPr>
        <w:t xml:space="preserve"> -</w:t>
      </w:r>
      <w:r w:rsidRPr="0096344E">
        <w:rPr>
          <w:noProof/>
          <w:sz w:val="24"/>
          <w:szCs w:val="24"/>
        </w:rPr>
        <w:t xml:space="preserve"> can be </w:t>
      </w:r>
      <w:r w:rsidRPr="00401CD3">
        <w:rPr>
          <w:rStyle w:val="CodeChar"/>
          <w:sz w:val="24"/>
          <w:szCs w:val="24"/>
        </w:rPr>
        <w:t>GET</w:t>
      </w:r>
      <w:r w:rsidRPr="0096344E">
        <w:rPr>
          <w:noProof/>
          <w:sz w:val="24"/>
          <w:szCs w:val="24"/>
        </w:rPr>
        <w:t xml:space="preserve">, </w:t>
      </w:r>
      <w:r w:rsidRPr="00401CD3">
        <w:rPr>
          <w:rStyle w:val="CodeChar"/>
          <w:sz w:val="24"/>
          <w:szCs w:val="24"/>
        </w:rPr>
        <w:t>POST</w:t>
      </w:r>
      <w:r w:rsidRPr="0096344E">
        <w:rPr>
          <w:noProof/>
          <w:sz w:val="24"/>
          <w:szCs w:val="24"/>
        </w:rPr>
        <w:t xml:space="preserve">, </w:t>
      </w:r>
      <w:r w:rsidRPr="00401CD3">
        <w:rPr>
          <w:rStyle w:val="CodeChar"/>
          <w:sz w:val="24"/>
          <w:szCs w:val="24"/>
        </w:rPr>
        <w:t>DELETE</w:t>
      </w:r>
      <w:r w:rsidRPr="0096344E">
        <w:rPr>
          <w:noProof/>
          <w:sz w:val="24"/>
          <w:szCs w:val="24"/>
        </w:rPr>
        <w:t xml:space="preserve"> or </w:t>
      </w:r>
      <w:r w:rsidRPr="00401CD3">
        <w:rPr>
          <w:rStyle w:val="CodeChar"/>
          <w:sz w:val="24"/>
          <w:szCs w:val="24"/>
        </w:rPr>
        <w:t>CONNECT</w:t>
      </w:r>
    </w:p>
    <w:p w14:paraId="21DB1460" w14:textId="77777777" w:rsidR="007131A6" w:rsidRPr="0096344E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96344E">
        <w:rPr>
          <w:rStyle w:val="CodeChar"/>
          <w:sz w:val="24"/>
          <w:szCs w:val="24"/>
        </w:rPr>
        <w:t>uri</w:t>
      </w:r>
      <w:r w:rsidR="00677419">
        <w:rPr>
          <w:noProof/>
          <w:sz w:val="24"/>
          <w:szCs w:val="24"/>
        </w:rPr>
        <w:t xml:space="preserve"> -</w:t>
      </w:r>
      <w:r w:rsidRPr="0096344E">
        <w:rPr>
          <w:noProof/>
          <w:sz w:val="24"/>
          <w:szCs w:val="24"/>
        </w:rPr>
        <w:t xml:space="preserve"> must be a valid resource address or an asterisk (</w:t>
      </w:r>
      <w:r w:rsidRPr="0096344E">
        <w:rPr>
          <w:rStyle w:val="CodeChar"/>
          <w:sz w:val="24"/>
          <w:szCs w:val="24"/>
        </w:rPr>
        <w:t>*</w:t>
      </w:r>
      <w:r w:rsidRPr="0096344E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401CD3">
        <w:rPr>
          <w:rStyle w:val="CodeChar"/>
          <w:sz w:val="24"/>
          <w:szCs w:val="24"/>
        </w:rPr>
        <w:t>URI</w:t>
      </w:r>
      <w:r w:rsidRPr="0096344E">
        <w:rPr>
          <w:noProof/>
          <w:sz w:val="24"/>
          <w:szCs w:val="24"/>
        </w:rPr>
        <w:t xml:space="preserve"> </w:t>
      </w:r>
      <w:r w:rsidRPr="0096344E">
        <w:rPr>
          <w:rStyle w:val="Strong"/>
          <w:noProof/>
          <w:sz w:val="24"/>
          <w:szCs w:val="24"/>
        </w:rPr>
        <w:t>cannot</w:t>
      </w:r>
      <w:r w:rsidRPr="0096344E">
        <w:rPr>
          <w:noProof/>
          <w:sz w:val="24"/>
          <w:szCs w:val="24"/>
        </w:rPr>
        <w:t xml:space="preserve"> be an empty string</w:t>
      </w:r>
    </w:p>
    <w:p w14:paraId="6CA97446" w14:textId="77777777" w:rsidR="007131A6" w:rsidRPr="0096344E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96344E">
        <w:rPr>
          <w:rStyle w:val="CodeChar"/>
          <w:sz w:val="24"/>
          <w:szCs w:val="24"/>
        </w:rPr>
        <w:t>version</w:t>
      </w:r>
      <w:r w:rsidR="00677419">
        <w:rPr>
          <w:noProof/>
          <w:sz w:val="24"/>
          <w:szCs w:val="24"/>
        </w:rPr>
        <w:t xml:space="preserve"> -</w:t>
      </w:r>
      <w:r w:rsidRPr="0096344E">
        <w:rPr>
          <w:noProof/>
          <w:sz w:val="24"/>
          <w:szCs w:val="24"/>
        </w:rPr>
        <w:t xml:space="preserve"> can be </w:t>
      </w:r>
      <w:r w:rsidRPr="00401CD3">
        <w:rPr>
          <w:rStyle w:val="CodeChar"/>
          <w:sz w:val="24"/>
          <w:szCs w:val="24"/>
        </w:rPr>
        <w:t>HTTP/0.9</w:t>
      </w:r>
      <w:r w:rsidRPr="0096344E">
        <w:rPr>
          <w:noProof/>
          <w:sz w:val="24"/>
          <w:szCs w:val="24"/>
        </w:rPr>
        <w:t xml:space="preserve">, </w:t>
      </w:r>
      <w:r w:rsidRPr="00401CD3">
        <w:rPr>
          <w:rStyle w:val="CodeChar"/>
          <w:sz w:val="24"/>
          <w:szCs w:val="24"/>
        </w:rPr>
        <w:t>HTTP/1.0</w:t>
      </w:r>
      <w:r w:rsidRPr="0096344E">
        <w:rPr>
          <w:noProof/>
          <w:sz w:val="24"/>
          <w:szCs w:val="24"/>
        </w:rPr>
        <w:t xml:space="preserve">, </w:t>
      </w:r>
      <w:r w:rsidRPr="00401CD3">
        <w:rPr>
          <w:rStyle w:val="CodeChar"/>
          <w:sz w:val="24"/>
          <w:szCs w:val="24"/>
        </w:rPr>
        <w:t xml:space="preserve">HTTP/1.1 </w:t>
      </w:r>
      <w:r w:rsidRPr="0096344E">
        <w:rPr>
          <w:noProof/>
          <w:sz w:val="24"/>
          <w:szCs w:val="24"/>
        </w:rPr>
        <w:t xml:space="preserve">or </w:t>
      </w:r>
      <w:r w:rsidRPr="00401CD3">
        <w:rPr>
          <w:rStyle w:val="CodeChar"/>
          <w:sz w:val="24"/>
          <w:szCs w:val="24"/>
        </w:rPr>
        <w:t>HTTP/2.0</w:t>
      </w:r>
      <w:r w:rsidRPr="0096344E">
        <w:rPr>
          <w:noProof/>
          <w:sz w:val="24"/>
          <w:szCs w:val="24"/>
        </w:rPr>
        <w:t xml:space="preserve"> supplied as a string</w:t>
      </w:r>
    </w:p>
    <w:p w14:paraId="3BDE939F" w14:textId="77777777" w:rsidR="007131A6" w:rsidRPr="0096344E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96344E">
        <w:rPr>
          <w:rStyle w:val="CodeChar"/>
          <w:sz w:val="24"/>
          <w:szCs w:val="24"/>
        </w:rPr>
        <w:t>message</w:t>
      </w:r>
      <w:r w:rsidR="00677419">
        <w:rPr>
          <w:noProof/>
          <w:sz w:val="24"/>
          <w:szCs w:val="24"/>
        </w:rPr>
        <w:t xml:space="preserve"> -</w:t>
      </w:r>
      <w:r w:rsidRPr="0096344E">
        <w:rPr>
          <w:noProof/>
          <w:sz w:val="24"/>
          <w:szCs w:val="24"/>
        </w:rPr>
        <w:t xml:space="preserve"> may contain </w:t>
      </w:r>
      <w:r w:rsidRPr="0096344E">
        <w:rPr>
          <w:rStyle w:val="Strong"/>
          <w:noProof/>
          <w:sz w:val="24"/>
          <w:szCs w:val="24"/>
        </w:rPr>
        <w:t>any number</w:t>
      </w:r>
      <w:r w:rsidRPr="0096344E">
        <w:rPr>
          <w:noProof/>
          <w:sz w:val="24"/>
          <w:szCs w:val="24"/>
        </w:rPr>
        <w:t xml:space="preserve"> </w:t>
      </w:r>
      <w:r w:rsidR="003E38E3">
        <w:rPr>
          <w:noProof/>
          <w:sz w:val="24"/>
          <w:szCs w:val="24"/>
        </w:rPr>
        <w:t>or non-special characters;</w:t>
      </w:r>
      <w:r w:rsidRPr="0096344E">
        <w:rPr>
          <w:noProof/>
          <w:sz w:val="24"/>
          <w:szCs w:val="24"/>
        </w:rPr>
        <w:t xml:space="preserve">special characters are </w:t>
      </w:r>
      <w:r w:rsidRPr="0096344E">
        <w:rPr>
          <w:rStyle w:val="CodeChar"/>
          <w:sz w:val="24"/>
          <w:szCs w:val="24"/>
        </w:rPr>
        <w:t>&lt;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&gt;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\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&amp;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'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"</w:t>
      </w:r>
    </w:p>
    <w:p w14:paraId="64D20DB5" w14:textId="77777777" w:rsidR="00401CD3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If a request is </w:t>
      </w:r>
      <w:r w:rsidRPr="003E38E3">
        <w:rPr>
          <w:b/>
          <w:noProof/>
          <w:sz w:val="24"/>
          <w:szCs w:val="24"/>
        </w:rPr>
        <w:t>valid</w:t>
      </w:r>
      <w:r w:rsidRPr="0096344E">
        <w:rPr>
          <w:noProof/>
          <w:sz w:val="24"/>
          <w:szCs w:val="24"/>
        </w:rPr>
        <w:t xml:space="preserve">, return it </w:t>
      </w:r>
      <w:r w:rsidRPr="003E38E3">
        <w:rPr>
          <w:b/>
          <w:noProof/>
          <w:sz w:val="24"/>
          <w:szCs w:val="24"/>
        </w:rPr>
        <w:t>unchanged</w:t>
      </w:r>
      <w:r w:rsidRPr="0096344E">
        <w:rPr>
          <w:noProof/>
          <w:sz w:val="24"/>
          <w:szCs w:val="24"/>
        </w:rPr>
        <w:t xml:space="preserve">. </w:t>
      </w:r>
    </w:p>
    <w:p w14:paraId="6964B583" w14:textId="77777777" w:rsidR="00401CD3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If any part </w:t>
      </w:r>
      <w:r w:rsidRPr="003E38E3">
        <w:rPr>
          <w:b/>
          <w:noProof/>
          <w:sz w:val="24"/>
          <w:szCs w:val="24"/>
        </w:rPr>
        <w:t>fails</w:t>
      </w:r>
      <w:r w:rsidRPr="0096344E">
        <w:rPr>
          <w:noProof/>
          <w:sz w:val="24"/>
          <w:szCs w:val="24"/>
        </w:rPr>
        <w:t xml:space="preserve"> the check, </w:t>
      </w:r>
      <w:r w:rsidRPr="003E38E3">
        <w:rPr>
          <w:rStyle w:val="CodeChar"/>
          <w:sz w:val="24"/>
          <w:szCs w:val="24"/>
        </w:rPr>
        <w:t>throw an Error</w:t>
      </w:r>
      <w:r w:rsidRPr="0096344E">
        <w:rPr>
          <w:noProof/>
          <w:sz w:val="24"/>
          <w:szCs w:val="24"/>
        </w:rPr>
        <w:t xml:space="preserve"> with message "</w:t>
      </w:r>
      <w:r w:rsidRPr="003E38E3">
        <w:rPr>
          <w:rStyle w:val="CodeChar"/>
          <w:sz w:val="24"/>
          <w:szCs w:val="24"/>
        </w:rPr>
        <w:t>Invalid request header: Invalid {Method/URI/Version/Message}</w:t>
      </w:r>
      <w:r w:rsidRPr="0096344E">
        <w:rPr>
          <w:noProof/>
          <w:sz w:val="24"/>
          <w:szCs w:val="24"/>
        </w:rPr>
        <w:t xml:space="preserve">". </w:t>
      </w:r>
    </w:p>
    <w:p w14:paraId="57945DD9" w14:textId="77777777" w:rsidR="00696326" w:rsidRPr="0096344E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Replace the part in curly braces with the relevant word. Note that some of the </w:t>
      </w:r>
      <w:r w:rsidRPr="0096344E">
        <w:rPr>
          <w:rStyle w:val="Strong"/>
          <w:noProof/>
          <w:sz w:val="24"/>
          <w:szCs w:val="24"/>
        </w:rPr>
        <w:t>properties may be missing</w:t>
      </w:r>
      <w:r w:rsidRPr="0096344E">
        <w:rPr>
          <w:noProof/>
          <w:sz w:val="24"/>
          <w:szCs w:val="24"/>
        </w:rPr>
        <w:t xml:space="preserve">, in which case the request is </w:t>
      </w:r>
      <w:r w:rsidRPr="00401CD3">
        <w:rPr>
          <w:b/>
          <w:noProof/>
          <w:sz w:val="24"/>
          <w:szCs w:val="24"/>
        </w:rPr>
        <w:t>invalid</w:t>
      </w:r>
      <w:r w:rsidRPr="0096344E">
        <w:rPr>
          <w:noProof/>
          <w:sz w:val="24"/>
          <w:szCs w:val="24"/>
        </w:rPr>
        <w:t xml:space="preserve">. Check the properties </w:t>
      </w:r>
      <w:r w:rsidRPr="00401CD3">
        <w:rPr>
          <w:b/>
          <w:noProof/>
          <w:sz w:val="24"/>
          <w:szCs w:val="24"/>
        </w:rPr>
        <w:t>in the order</w:t>
      </w:r>
      <w:r w:rsidRPr="0096344E">
        <w:rPr>
          <w:noProof/>
          <w:sz w:val="24"/>
          <w:szCs w:val="24"/>
        </w:rPr>
        <w:t xml:space="preserve"> in which they are listed </w:t>
      </w:r>
      <w:r w:rsidR="003E38E3">
        <w:rPr>
          <w:noProof/>
          <w:sz w:val="24"/>
          <w:szCs w:val="24"/>
        </w:rPr>
        <w:t>above</w:t>
      </w:r>
      <w:r w:rsidRPr="0096344E">
        <w:rPr>
          <w:noProof/>
          <w:sz w:val="24"/>
          <w:szCs w:val="24"/>
        </w:rPr>
        <w:t xml:space="preserve">. If </w:t>
      </w:r>
      <w:r w:rsidRPr="003E38E3">
        <w:rPr>
          <w:b/>
          <w:noProof/>
          <w:sz w:val="24"/>
          <w:szCs w:val="24"/>
        </w:rPr>
        <w:t>more than</w:t>
      </w:r>
      <w:r w:rsidRPr="0096344E">
        <w:rPr>
          <w:noProof/>
          <w:sz w:val="24"/>
          <w:szCs w:val="24"/>
        </w:rPr>
        <w:t xml:space="preserve"> one property is </w:t>
      </w:r>
      <w:r w:rsidRPr="003E38E3">
        <w:rPr>
          <w:b/>
          <w:noProof/>
          <w:sz w:val="24"/>
          <w:szCs w:val="24"/>
        </w:rPr>
        <w:t>invalid</w:t>
      </w:r>
      <w:r w:rsidRPr="0096344E">
        <w:rPr>
          <w:noProof/>
          <w:sz w:val="24"/>
          <w:szCs w:val="24"/>
        </w:rPr>
        <w:t xml:space="preserve">, </w:t>
      </w:r>
      <w:r w:rsidRPr="00401CD3">
        <w:rPr>
          <w:rStyle w:val="CodeChar"/>
          <w:sz w:val="24"/>
          <w:szCs w:val="24"/>
        </w:rPr>
        <w:t>throw an error</w:t>
      </w:r>
      <w:r w:rsidRPr="0096344E">
        <w:rPr>
          <w:noProof/>
          <w:sz w:val="24"/>
          <w:szCs w:val="24"/>
        </w:rPr>
        <w:t xml:space="preserve"> for the </w:t>
      </w:r>
      <w:r w:rsidRPr="003E38E3">
        <w:rPr>
          <w:b/>
          <w:noProof/>
          <w:sz w:val="24"/>
          <w:szCs w:val="24"/>
        </w:rPr>
        <w:t>first</w:t>
      </w:r>
      <w:r w:rsidRPr="0096344E">
        <w:rPr>
          <w:noProof/>
          <w:sz w:val="24"/>
          <w:szCs w:val="24"/>
        </w:rPr>
        <w:t xml:space="preserve"> encountered.</w:t>
      </w:r>
    </w:p>
    <w:p w14:paraId="71E11FF3" w14:textId="77777777" w:rsidR="007131A6" w:rsidRPr="004641E2" w:rsidRDefault="007131A6" w:rsidP="007131A6">
      <w:pPr>
        <w:pStyle w:val="Heading3"/>
        <w:rPr>
          <w:noProof/>
        </w:rPr>
      </w:pPr>
      <w:r w:rsidRPr="004641E2">
        <w:rPr>
          <w:noProof/>
        </w:rPr>
        <w:t>Input / Output</w:t>
      </w:r>
    </w:p>
    <w:p w14:paraId="6493B07A" w14:textId="77777777" w:rsidR="00696326" w:rsidRPr="0096344E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Your function will receive an </w:t>
      </w:r>
      <w:r w:rsidRPr="00401CD3">
        <w:rPr>
          <w:rStyle w:val="CodeChar"/>
          <w:sz w:val="24"/>
          <w:szCs w:val="24"/>
        </w:rPr>
        <w:t>ob</w:t>
      </w:r>
      <w:r w:rsidR="003E38E3" w:rsidRPr="00401CD3">
        <w:rPr>
          <w:rStyle w:val="CodeChar"/>
          <w:sz w:val="24"/>
          <w:szCs w:val="24"/>
        </w:rPr>
        <w:t>ject</w:t>
      </w:r>
      <w:r w:rsidR="003E38E3">
        <w:rPr>
          <w:noProof/>
          <w:sz w:val="24"/>
          <w:szCs w:val="24"/>
        </w:rPr>
        <w:t xml:space="preserve"> as a parameter. </w:t>
      </w:r>
      <w:r w:rsidR="003E38E3" w:rsidRPr="00401CD3">
        <w:rPr>
          <w:rStyle w:val="CodeChar"/>
          <w:sz w:val="24"/>
          <w:szCs w:val="24"/>
        </w:rPr>
        <w:t>R</w:t>
      </w:r>
      <w:r w:rsidRPr="00401CD3">
        <w:rPr>
          <w:rStyle w:val="CodeChar"/>
          <w:sz w:val="24"/>
          <w:szCs w:val="24"/>
        </w:rPr>
        <w:t>eturn</w:t>
      </w:r>
      <w:r w:rsidRPr="0096344E">
        <w:rPr>
          <w:noProof/>
          <w:sz w:val="24"/>
          <w:szCs w:val="24"/>
        </w:rPr>
        <w:t xml:space="preserve"> the same object or </w:t>
      </w:r>
      <w:r w:rsidRPr="00401CD3">
        <w:rPr>
          <w:rStyle w:val="CodeChar"/>
          <w:sz w:val="24"/>
          <w:szCs w:val="24"/>
        </w:rPr>
        <w:t>throw an Error</w:t>
      </w:r>
      <w:r w:rsidRPr="0096344E">
        <w:rPr>
          <w:noProof/>
          <w:sz w:val="24"/>
          <w:szCs w:val="24"/>
        </w:rPr>
        <w:t xml:space="preserve"> as described above</w:t>
      </w:r>
      <w:r w:rsidR="003E38E3">
        <w:rPr>
          <w:noProof/>
          <w:sz w:val="24"/>
          <w:szCs w:val="24"/>
        </w:rPr>
        <w:t xml:space="preserve"> as an output</w:t>
      </w:r>
      <w:r w:rsidRPr="0096344E">
        <w:rPr>
          <w:noProof/>
          <w:sz w:val="24"/>
          <w:szCs w:val="24"/>
        </w:rPr>
        <w:t>.</w:t>
      </w:r>
    </w:p>
    <w:p w14:paraId="10E61443" w14:textId="77777777" w:rsidR="00696326" w:rsidRPr="00696326" w:rsidRDefault="007131A6" w:rsidP="00696326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28FF6415" w14:textId="77777777" w:rsidTr="00677419">
        <w:tc>
          <w:tcPr>
            <w:tcW w:w="5102" w:type="dxa"/>
            <w:shd w:val="clear" w:color="auto" w:fill="D9D9D9" w:themeFill="background1" w:themeFillShade="D9"/>
          </w:tcPr>
          <w:p w14:paraId="65A3FCF1" w14:textId="77777777" w:rsidR="007131A6" w:rsidRPr="003E38E3" w:rsidRDefault="007131A6" w:rsidP="00677419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F2BA901" w14:textId="77777777" w:rsidR="007131A6" w:rsidRPr="003E38E3" w:rsidRDefault="007131A6" w:rsidP="00677419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Output</w:t>
            </w:r>
          </w:p>
        </w:tc>
      </w:tr>
      <w:tr w:rsidR="007131A6" w:rsidRPr="004641E2" w14:paraId="36E612FA" w14:textId="77777777" w:rsidTr="003E38E3">
        <w:trPr>
          <w:trHeight w:val="2427"/>
        </w:trPr>
        <w:tc>
          <w:tcPr>
            <w:tcW w:w="5102" w:type="dxa"/>
          </w:tcPr>
          <w:p w14:paraId="68AF2F80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{</w:t>
            </w:r>
          </w:p>
          <w:p w14:paraId="23BE3258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'GET',</w:t>
            </w:r>
          </w:p>
          <w:p w14:paraId="529E2293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'svn.public.catalog',</w:t>
            </w:r>
          </w:p>
          <w:p w14:paraId="17A13B9E" w14:textId="77777777" w:rsidR="007131A6" w:rsidRPr="003E38E3" w:rsidRDefault="007131A6" w:rsidP="00677419">
            <w:pPr>
              <w:pStyle w:val="Code"/>
              <w:rPr>
                <w:sz w:val="24"/>
                <w:szCs w:val="24"/>
                <w:lang w:val="de-DE"/>
              </w:rPr>
            </w:pPr>
            <w:r w:rsidRPr="003E38E3">
              <w:rPr>
                <w:sz w:val="24"/>
                <w:szCs w:val="24"/>
              </w:rPr>
              <w:t xml:space="preserve">  </w:t>
            </w:r>
            <w:r w:rsidRPr="003E38E3">
              <w:rPr>
                <w:sz w:val="24"/>
                <w:szCs w:val="24"/>
                <w:lang w:val="de-DE"/>
              </w:rPr>
              <w:t>version: 'HTTP/1.1',</w:t>
            </w:r>
          </w:p>
          <w:p w14:paraId="1F78EA8D" w14:textId="77777777" w:rsidR="007131A6" w:rsidRPr="003E38E3" w:rsidRDefault="007131A6" w:rsidP="00677419">
            <w:pPr>
              <w:pStyle w:val="Code"/>
              <w:rPr>
                <w:sz w:val="24"/>
                <w:szCs w:val="24"/>
                <w:lang w:val="de-DE"/>
              </w:rPr>
            </w:pPr>
            <w:r w:rsidRPr="003E38E3">
              <w:rPr>
                <w:sz w:val="24"/>
                <w:szCs w:val="24"/>
                <w:lang w:val="de-DE"/>
              </w:rPr>
              <w:t xml:space="preserve">  message: ''</w:t>
            </w:r>
          </w:p>
          <w:p w14:paraId="7CCAE801" w14:textId="77777777" w:rsidR="007131A6" w:rsidRPr="003E38E3" w:rsidRDefault="003E38E3" w:rsidP="00677419">
            <w:pPr>
              <w:pStyle w:val="Code"/>
              <w:rPr>
                <w:sz w:val="24"/>
                <w:szCs w:val="24"/>
                <w:lang w:val="de-DE"/>
              </w:rPr>
            </w:pPr>
            <w:r w:rsidRPr="003E38E3">
              <w:rPr>
                <w:sz w:val="24"/>
                <w:szCs w:val="24"/>
                <w:lang w:val="de-DE"/>
              </w:rPr>
              <w:t>}</w:t>
            </w:r>
          </w:p>
        </w:tc>
        <w:tc>
          <w:tcPr>
            <w:tcW w:w="5102" w:type="dxa"/>
          </w:tcPr>
          <w:p w14:paraId="0F3364D4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{</w:t>
            </w:r>
          </w:p>
          <w:p w14:paraId="41AFD33C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'GET',</w:t>
            </w:r>
          </w:p>
          <w:p w14:paraId="114783CF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'svn.public.catalog',</w:t>
            </w:r>
          </w:p>
          <w:p w14:paraId="7F985BF6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version: 'HTTP/1.1',</w:t>
            </w:r>
          </w:p>
          <w:p w14:paraId="130CDC50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message: ''</w:t>
            </w:r>
          </w:p>
          <w:p w14:paraId="6F6CAAEC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}</w:t>
            </w:r>
          </w:p>
        </w:tc>
      </w:tr>
      <w:tr w:rsidR="007131A6" w:rsidRPr="004641E2" w14:paraId="698528EC" w14:textId="77777777" w:rsidTr="00696326">
        <w:trPr>
          <w:trHeight w:val="1575"/>
        </w:trPr>
        <w:tc>
          <w:tcPr>
            <w:tcW w:w="5102" w:type="dxa"/>
          </w:tcPr>
          <w:p w14:paraId="3372C262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lastRenderedPageBreak/>
              <w:t>{</w:t>
            </w:r>
          </w:p>
          <w:p w14:paraId="549800F8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'OPTIONS',</w:t>
            </w:r>
          </w:p>
          <w:p w14:paraId="6669FBFD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'git.master',</w:t>
            </w:r>
          </w:p>
          <w:p w14:paraId="0AF50735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version: 'HTTP/1.1',</w:t>
            </w:r>
          </w:p>
          <w:p w14:paraId="75223E1D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message: '-recursive'</w:t>
            </w:r>
          </w:p>
          <w:p w14:paraId="3DB5D1C6" w14:textId="77777777" w:rsidR="007131A6" w:rsidRPr="003E38E3" w:rsidRDefault="003E38E3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33D80DC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347FDDFF" w14:textId="77777777" w:rsidR="007131A6" w:rsidRPr="004641E2" w:rsidRDefault="007131A6" w:rsidP="007131A6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0DC7EFAB" w14:textId="77777777" w:rsidTr="003E38E3">
        <w:trPr>
          <w:trHeight w:val="1855"/>
        </w:trPr>
        <w:tc>
          <w:tcPr>
            <w:tcW w:w="5102" w:type="dxa"/>
          </w:tcPr>
          <w:p w14:paraId="28745E93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{</w:t>
            </w:r>
          </w:p>
          <w:p w14:paraId="135CE633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'POST',</w:t>
            </w:r>
          </w:p>
          <w:p w14:paraId="6DF8003A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'home.bash',</w:t>
            </w:r>
          </w:p>
          <w:p w14:paraId="5E2D98C5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message: 'rm -rf /*'</w:t>
            </w:r>
          </w:p>
          <w:p w14:paraId="164AA665" w14:textId="77777777" w:rsidR="007131A6" w:rsidRPr="003E38E3" w:rsidRDefault="003E38E3" w:rsidP="00677419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48DE2896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4A42192F" w14:textId="77777777" w:rsidR="007131A6" w:rsidRPr="004641E2" w:rsidRDefault="007131A6" w:rsidP="007131A6">
      <w:pPr>
        <w:pStyle w:val="Heading3"/>
        <w:rPr>
          <w:noProof/>
        </w:rPr>
      </w:pPr>
      <w:r w:rsidRPr="004641E2">
        <w:rPr>
          <w:noProof/>
        </w:rPr>
        <w:t>Hints</w:t>
      </w:r>
    </w:p>
    <w:p w14:paraId="64CD0467" w14:textId="77777777" w:rsidR="007131A6" w:rsidRPr="00696326" w:rsidRDefault="007131A6" w:rsidP="007131A6">
      <w:pPr>
        <w:rPr>
          <w:noProof/>
          <w:sz w:val="24"/>
          <w:szCs w:val="24"/>
        </w:rPr>
      </w:pPr>
      <w:r w:rsidRPr="00696326">
        <w:rPr>
          <w:noProof/>
          <w:sz w:val="24"/>
          <w:szCs w:val="24"/>
        </w:rPr>
        <w:t xml:space="preserve">Since validating some of the fields may require the use of </w:t>
      </w:r>
      <w:r w:rsidRPr="00401CD3">
        <w:rPr>
          <w:rStyle w:val="CodeChar"/>
          <w:sz w:val="24"/>
          <w:szCs w:val="24"/>
        </w:rPr>
        <w:t>RegExp</w:t>
      </w:r>
      <w:r w:rsidRPr="00696326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255E704C" w14:textId="77777777" w:rsidTr="00677419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282EC593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URI</w:t>
            </w:r>
          </w:p>
        </w:tc>
      </w:tr>
      <w:tr w:rsidR="007131A6" w:rsidRPr="004641E2" w14:paraId="159FC18B" w14:textId="77777777" w:rsidTr="00677419">
        <w:tc>
          <w:tcPr>
            <w:tcW w:w="5102" w:type="dxa"/>
            <w:shd w:val="clear" w:color="auto" w:fill="D9D9D9" w:themeFill="background1" w:themeFillShade="D9"/>
          </w:tcPr>
          <w:p w14:paraId="3306C98F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66F4466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Invalid</w:t>
            </w:r>
          </w:p>
        </w:tc>
      </w:tr>
      <w:tr w:rsidR="007131A6" w:rsidRPr="004641E2" w14:paraId="42CDACDA" w14:textId="77777777" w:rsidTr="00677419">
        <w:trPr>
          <w:trHeight w:val="418"/>
        </w:trPr>
        <w:tc>
          <w:tcPr>
            <w:tcW w:w="5102" w:type="dxa"/>
          </w:tcPr>
          <w:p w14:paraId="2CD0A5B9" w14:textId="77777777" w:rsidR="007131A6" w:rsidRPr="0096344E" w:rsidRDefault="007131A6" w:rsidP="00677419">
            <w:pPr>
              <w:pStyle w:val="Code"/>
              <w:rPr>
                <w:lang w:val="de-DE"/>
              </w:rPr>
            </w:pPr>
            <w:r w:rsidRPr="0096344E">
              <w:rPr>
                <w:lang w:val="de-DE"/>
              </w:rPr>
              <w:t>svn.public.catalog</w:t>
            </w:r>
          </w:p>
          <w:p w14:paraId="5B7274D6" w14:textId="77777777" w:rsidR="007131A6" w:rsidRPr="0096344E" w:rsidRDefault="007131A6" w:rsidP="00677419">
            <w:pPr>
              <w:pStyle w:val="Code"/>
              <w:rPr>
                <w:lang w:val="de-DE"/>
              </w:rPr>
            </w:pPr>
            <w:r w:rsidRPr="0096344E">
              <w:rPr>
                <w:lang w:val="de-DE"/>
              </w:rPr>
              <w:t>git.master</w:t>
            </w:r>
          </w:p>
          <w:p w14:paraId="50F90C49" w14:textId="77777777" w:rsidR="007131A6" w:rsidRPr="0096344E" w:rsidRDefault="007131A6" w:rsidP="00677419">
            <w:pPr>
              <w:pStyle w:val="Code"/>
              <w:rPr>
                <w:lang w:val="de-DE"/>
              </w:rPr>
            </w:pPr>
            <w:r w:rsidRPr="0096344E">
              <w:rPr>
                <w:lang w:val="de-DE"/>
              </w:rPr>
              <w:t>version1.0</w:t>
            </w:r>
          </w:p>
          <w:p w14:paraId="7D591E7D" w14:textId="77777777" w:rsidR="007131A6" w:rsidRPr="004641E2" w:rsidRDefault="007131A6" w:rsidP="00677419">
            <w:pPr>
              <w:pStyle w:val="Code"/>
            </w:pPr>
            <w:r w:rsidRPr="004641E2">
              <w:t>for..of</w:t>
            </w:r>
          </w:p>
          <w:p w14:paraId="5EF396AC" w14:textId="77777777" w:rsidR="007131A6" w:rsidRPr="004641E2" w:rsidRDefault="007131A6" w:rsidP="00677419">
            <w:pPr>
              <w:pStyle w:val="Code"/>
            </w:pPr>
            <w:r w:rsidRPr="004641E2">
              <w:t>.babelrc</w:t>
            </w:r>
          </w:p>
          <w:p w14:paraId="41E828AA" w14:textId="77777777" w:rsidR="007131A6" w:rsidRPr="004641E2" w:rsidRDefault="007131A6" w:rsidP="00677419">
            <w:pPr>
              <w:pStyle w:val="Code"/>
            </w:pPr>
            <w:r w:rsidRPr="004641E2">
              <w:t>c</w:t>
            </w:r>
          </w:p>
        </w:tc>
        <w:tc>
          <w:tcPr>
            <w:tcW w:w="5102" w:type="dxa"/>
          </w:tcPr>
          <w:p w14:paraId="026CD5FB" w14:textId="77777777" w:rsidR="007131A6" w:rsidRPr="004641E2" w:rsidRDefault="007131A6" w:rsidP="00677419">
            <w:pPr>
              <w:pStyle w:val="Code"/>
            </w:pPr>
            <w:r w:rsidRPr="004641E2">
              <w:t>%appdata%</w:t>
            </w:r>
          </w:p>
          <w:p w14:paraId="2459B7F5" w14:textId="77777777" w:rsidR="007131A6" w:rsidRPr="004641E2" w:rsidRDefault="007131A6" w:rsidP="00677419">
            <w:pPr>
              <w:pStyle w:val="Code"/>
            </w:pPr>
            <w:r w:rsidRPr="004641E2">
              <w:t>apt-get</w:t>
            </w:r>
          </w:p>
          <w:p w14:paraId="20F2E735" w14:textId="77777777" w:rsidR="007131A6" w:rsidRPr="004641E2" w:rsidRDefault="007131A6" w:rsidP="00677419">
            <w:pPr>
              <w:pStyle w:val="Code"/>
            </w:pPr>
            <w:r w:rsidRPr="004641E2">
              <w:t xml:space="preserve"> </w:t>
            </w:r>
          </w:p>
          <w:p w14:paraId="219CA563" w14:textId="77777777" w:rsidR="007131A6" w:rsidRPr="004641E2" w:rsidRDefault="007131A6" w:rsidP="00677419">
            <w:pPr>
              <w:pStyle w:val="Code"/>
            </w:pPr>
            <w:r w:rsidRPr="004641E2">
              <w:t>home$</w:t>
            </w:r>
          </w:p>
          <w:p w14:paraId="1181853C" w14:textId="77777777" w:rsidR="007131A6" w:rsidRPr="004641E2" w:rsidRDefault="007131A6" w:rsidP="00677419">
            <w:pPr>
              <w:pStyle w:val="Code"/>
            </w:pPr>
            <w:r w:rsidRPr="004641E2">
              <w:t>define apps</w:t>
            </w:r>
          </w:p>
          <w:p w14:paraId="30E1001A" w14:textId="77777777" w:rsidR="007131A6" w:rsidRPr="004641E2" w:rsidRDefault="007131A6" w:rsidP="00677419">
            <w:pPr>
              <w:pStyle w:val="Code"/>
            </w:pPr>
            <w:r w:rsidRPr="004641E2">
              <w:t>"documents"</w:t>
            </w:r>
          </w:p>
        </w:tc>
      </w:tr>
    </w:tbl>
    <w:p w14:paraId="676D0501" w14:textId="77777777" w:rsidR="007131A6" w:rsidRPr="00696326" w:rsidRDefault="007131A6" w:rsidP="00B77601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696326">
        <w:rPr>
          <w:noProof/>
          <w:sz w:val="24"/>
          <w:szCs w:val="24"/>
        </w:rPr>
        <w:t xml:space="preserve">Note that the </w:t>
      </w:r>
      <w:r w:rsidRPr="00401CD3">
        <w:rPr>
          <w:rStyle w:val="CodeChar"/>
          <w:sz w:val="24"/>
          <w:szCs w:val="24"/>
        </w:rPr>
        <w:t>URI</w:t>
      </w:r>
      <w:r w:rsidRPr="00696326">
        <w:rPr>
          <w:noProof/>
          <w:sz w:val="24"/>
          <w:szCs w:val="24"/>
        </w:rPr>
        <w:t xml:space="preserve"> </w:t>
      </w:r>
      <w:r w:rsidRPr="00696326">
        <w:rPr>
          <w:rStyle w:val="Strong"/>
          <w:noProof/>
          <w:sz w:val="24"/>
          <w:szCs w:val="24"/>
        </w:rPr>
        <w:t>cannot</w:t>
      </w:r>
      <w:r w:rsidRPr="00696326">
        <w:rPr>
          <w:noProof/>
          <w:sz w:val="24"/>
          <w:szCs w:val="24"/>
        </w:rPr>
        <w:t xml:space="preserve"> be an </w:t>
      </w:r>
      <w:r w:rsidRPr="00696326">
        <w:rPr>
          <w:b/>
          <w:noProof/>
          <w:sz w:val="24"/>
          <w:szCs w:val="24"/>
        </w:rPr>
        <w:t>empty string</w:t>
      </w:r>
      <w:r w:rsidRPr="00696326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4B78EE25" w14:textId="77777777" w:rsidTr="00677419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5C65E116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Message</w:t>
            </w:r>
          </w:p>
        </w:tc>
      </w:tr>
      <w:tr w:rsidR="007131A6" w:rsidRPr="004641E2" w14:paraId="24526061" w14:textId="77777777" w:rsidTr="00677419">
        <w:tc>
          <w:tcPr>
            <w:tcW w:w="5102" w:type="dxa"/>
            <w:shd w:val="clear" w:color="auto" w:fill="D9D9D9" w:themeFill="background1" w:themeFillShade="D9"/>
          </w:tcPr>
          <w:p w14:paraId="7954E385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8A95C9A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Invalid</w:t>
            </w:r>
          </w:p>
        </w:tc>
      </w:tr>
      <w:tr w:rsidR="007131A6" w:rsidRPr="004641E2" w14:paraId="216FDC7A" w14:textId="77777777" w:rsidTr="00677419">
        <w:trPr>
          <w:trHeight w:val="418"/>
        </w:trPr>
        <w:tc>
          <w:tcPr>
            <w:tcW w:w="5102" w:type="dxa"/>
          </w:tcPr>
          <w:p w14:paraId="07483A51" w14:textId="77777777" w:rsidR="007131A6" w:rsidRPr="004641E2" w:rsidRDefault="007131A6" w:rsidP="00677419">
            <w:pPr>
              <w:pStyle w:val="Code"/>
            </w:pPr>
            <w:r w:rsidRPr="004641E2">
              <w:t>-recursive</w:t>
            </w:r>
          </w:p>
          <w:p w14:paraId="78F1D711" w14:textId="77777777" w:rsidR="007131A6" w:rsidRPr="004641E2" w:rsidRDefault="007131A6" w:rsidP="00677419">
            <w:pPr>
              <w:pStyle w:val="Code"/>
            </w:pPr>
            <w:r w:rsidRPr="004641E2">
              <w:t>rm -rf /*</w:t>
            </w:r>
          </w:p>
          <w:p w14:paraId="70D4965E" w14:textId="77777777" w:rsidR="007131A6" w:rsidRPr="004641E2" w:rsidRDefault="007131A6" w:rsidP="00677419">
            <w:pPr>
              <w:pStyle w:val="Code"/>
            </w:pPr>
            <w:r w:rsidRPr="004641E2">
              <w:t>hello world</w:t>
            </w:r>
          </w:p>
          <w:p w14:paraId="26998345" w14:textId="77777777" w:rsidR="007131A6" w:rsidRPr="004641E2" w:rsidRDefault="007131A6" w:rsidP="00677419">
            <w:pPr>
              <w:pStyle w:val="Code"/>
            </w:pPr>
            <w:r w:rsidRPr="004641E2">
              <w:t>https://svn.myservice.com/downloads/</w:t>
            </w:r>
          </w:p>
          <w:p w14:paraId="6A4DAFED" w14:textId="77777777" w:rsidR="007131A6" w:rsidRPr="004641E2" w:rsidRDefault="007131A6" w:rsidP="00677419">
            <w:pPr>
              <w:pStyle w:val="Code"/>
            </w:pPr>
            <w:r w:rsidRPr="004641E2">
              <w:t>%root%</w:t>
            </w:r>
          </w:p>
        </w:tc>
        <w:tc>
          <w:tcPr>
            <w:tcW w:w="5102" w:type="dxa"/>
          </w:tcPr>
          <w:p w14:paraId="41630A56" w14:textId="77777777" w:rsidR="007131A6" w:rsidRPr="004641E2" w:rsidRDefault="007131A6" w:rsidP="00677419">
            <w:pPr>
              <w:pStyle w:val="Code"/>
            </w:pPr>
            <w:r w:rsidRPr="004641E2">
              <w:t>&lt;script&gt;alert("xss vulnerable")&lt;/script&gt;</w:t>
            </w:r>
          </w:p>
          <w:p w14:paraId="0F906D05" w14:textId="77777777" w:rsidR="007131A6" w:rsidRPr="004641E2" w:rsidRDefault="007131A6" w:rsidP="00677419">
            <w:pPr>
              <w:pStyle w:val="Code"/>
            </w:pPr>
            <w:r w:rsidRPr="004641E2">
              <w:t>\r\n</w:t>
            </w:r>
          </w:p>
          <w:p w14:paraId="32B3223F" w14:textId="77777777" w:rsidR="007131A6" w:rsidRPr="004641E2" w:rsidRDefault="007131A6" w:rsidP="00677419">
            <w:pPr>
              <w:pStyle w:val="Code"/>
            </w:pPr>
            <w:r w:rsidRPr="004641E2">
              <w:t>&amp;copy;</w:t>
            </w:r>
          </w:p>
          <w:p w14:paraId="1D35A507" w14:textId="77777777" w:rsidR="007131A6" w:rsidRPr="004641E2" w:rsidRDefault="007131A6" w:rsidP="00677419">
            <w:pPr>
              <w:pStyle w:val="Code"/>
            </w:pPr>
            <w:r w:rsidRPr="004641E2">
              <w:t>"value"</w:t>
            </w:r>
          </w:p>
          <w:p w14:paraId="2E08C4BA" w14:textId="77777777" w:rsidR="007131A6" w:rsidRPr="004641E2" w:rsidRDefault="007131A6" w:rsidP="00677419">
            <w:pPr>
              <w:pStyle w:val="Code"/>
            </w:pPr>
            <w:r w:rsidRPr="004641E2">
              <w:t>'; DROP TABLE</w:t>
            </w:r>
          </w:p>
        </w:tc>
      </w:tr>
    </w:tbl>
    <w:p w14:paraId="5B6A040B" w14:textId="77777777" w:rsidR="007131A6" w:rsidRPr="00696326" w:rsidRDefault="007131A6" w:rsidP="007131A6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696326">
        <w:rPr>
          <w:noProof/>
          <w:sz w:val="24"/>
          <w:szCs w:val="24"/>
        </w:rPr>
        <w:t xml:space="preserve">Note that the message </w:t>
      </w:r>
      <w:r w:rsidRPr="00696326">
        <w:rPr>
          <w:rStyle w:val="Strong"/>
          <w:noProof/>
          <w:sz w:val="24"/>
          <w:szCs w:val="24"/>
        </w:rPr>
        <w:t>may</w:t>
      </w:r>
      <w:r w:rsidRPr="00696326">
        <w:rPr>
          <w:noProof/>
          <w:sz w:val="24"/>
          <w:szCs w:val="24"/>
        </w:rPr>
        <w:t xml:space="preserve"> be an </w:t>
      </w:r>
      <w:r w:rsidRPr="00696326">
        <w:rPr>
          <w:b/>
          <w:noProof/>
          <w:sz w:val="24"/>
          <w:szCs w:val="24"/>
        </w:rPr>
        <w:t>empty string</w:t>
      </w:r>
      <w:r w:rsidRPr="00696326">
        <w:rPr>
          <w:noProof/>
          <w:sz w:val="24"/>
          <w:szCs w:val="24"/>
        </w:rPr>
        <w:t>, but the property must still be present.</w:t>
      </w:r>
    </w:p>
    <w:p w14:paraId="0D29FE07" w14:textId="77777777" w:rsidR="001D374C" w:rsidRDefault="001D374C" w:rsidP="001D374C">
      <w:pPr>
        <w:pStyle w:val="Heading1"/>
      </w:pPr>
      <w:r>
        <w:lastRenderedPageBreak/>
        <w:t>Unit Testing</w:t>
      </w:r>
    </w:p>
    <w:p w14:paraId="1F0318D4" w14:textId="77777777" w:rsidR="00BA11AF" w:rsidRPr="00696326" w:rsidRDefault="001D374C" w:rsidP="00696326">
      <w:pPr>
        <w:rPr>
          <w:noProof/>
          <w:sz w:val="24"/>
          <w:szCs w:val="24"/>
        </w:rPr>
      </w:pPr>
      <w:r w:rsidRPr="00696326">
        <w:rPr>
          <w:sz w:val="24"/>
          <w:szCs w:val="24"/>
        </w:rPr>
        <w:t xml:space="preserve">You are required to </w:t>
      </w:r>
      <w:r w:rsidRPr="00696326">
        <w:rPr>
          <w:b/>
          <w:sz w:val="24"/>
          <w:szCs w:val="24"/>
        </w:rPr>
        <w:t>submit</w:t>
      </w:r>
      <w:r w:rsidR="00401CD3">
        <w:rPr>
          <w:b/>
          <w:sz w:val="24"/>
          <w:szCs w:val="24"/>
        </w:rPr>
        <w:t xml:space="preserve"> only</w:t>
      </w:r>
      <w:r w:rsidRPr="00696326">
        <w:rPr>
          <w:b/>
          <w:sz w:val="24"/>
          <w:szCs w:val="24"/>
        </w:rPr>
        <w:t xml:space="preserve"> the unit tests</w:t>
      </w:r>
      <w:r w:rsidRPr="00696326">
        <w:rPr>
          <w:sz w:val="24"/>
          <w:szCs w:val="24"/>
        </w:rPr>
        <w:t xml:space="preserve"> for the </w:t>
      </w:r>
      <w:r w:rsidRPr="00401CD3">
        <w:rPr>
          <w:rStyle w:val="CodeChar"/>
          <w:sz w:val="24"/>
          <w:szCs w:val="24"/>
        </w:rPr>
        <w:t>object</w:t>
      </w:r>
      <w:r w:rsidRPr="00696326">
        <w:rPr>
          <w:sz w:val="24"/>
          <w:szCs w:val="24"/>
        </w:rPr>
        <w:t>/</w:t>
      </w:r>
      <w:r w:rsidRPr="00401CD3">
        <w:rPr>
          <w:rStyle w:val="CodeChar"/>
          <w:sz w:val="24"/>
          <w:szCs w:val="24"/>
        </w:rPr>
        <w:t>function</w:t>
      </w:r>
      <w:r w:rsidRPr="00696326">
        <w:rPr>
          <w:sz w:val="24"/>
          <w:szCs w:val="24"/>
        </w:rPr>
        <w:t xml:space="preserve"> you are testing. </w:t>
      </w:r>
    </w:p>
    <w:p w14:paraId="54DC3F07" w14:textId="77777777" w:rsidR="00B1656D" w:rsidRDefault="00FD6232" w:rsidP="00B67D59">
      <w:pPr>
        <w:pStyle w:val="Heading2"/>
      </w:pPr>
      <w:r>
        <w:t>Even or Odd</w:t>
      </w:r>
    </w:p>
    <w:p w14:paraId="206ACA5C" w14:textId="77777777" w:rsidR="00401CD3" w:rsidRDefault="00FD6232" w:rsidP="00696326">
      <w:pPr>
        <w:rPr>
          <w:sz w:val="24"/>
          <w:szCs w:val="24"/>
        </w:rPr>
      </w:pPr>
      <w:r w:rsidRPr="00696326">
        <w:rPr>
          <w:sz w:val="24"/>
          <w:szCs w:val="24"/>
        </w:rPr>
        <w:t xml:space="preserve">You need to write </w:t>
      </w:r>
      <w:r w:rsidRPr="00401CD3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696326">
        <w:rPr>
          <w:sz w:val="24"/>
          <w:szCs w:val="24"/>
        </w:rPr>
        <w:t xml:space="preserve"> for a function </w:t>
      </w:r>
      <w:r w:rsidR="00BA5B3F" w:rsidRPr="00696326">
        <w:rPr>
          <w:rStyle w:val="CodeChar"/>
          <w:sz w:val="24"/>
          <w:szCs w:val="24"/>
        </w:rPr>
        <w:t>isOdd</w:t>
      </w:r>
      <w:r w:rsidR="00D94066" w:rsidRPr="00696326">
        <w:rPr>
          <w:rStyle w:val="CodeChar"/>
          <w:sz w:val="24"/>
          <w:szCs w:val="24"/>
        </w:rPr>
        <w:t>OrEven</w:t>
      </w:r>
      <w:r w:rsidR="00401CD3">
        <w:rPr>
          <w:rStyle w:val="CodeChar"/>
          <w:sz w:val="24"/>
          <w:szCs w:val="24"/>
        </w:rPr>
        <w:t>()</w:t>
      </w:r>
      <w:r w:rsidR="00BA5B3F" w:rsidRPr="00696326">
        <w:rPr>
          <w:sz w:val="24"/>
          <w:szCs w:val="24"/>
        </w:rPr>
        <w:t xml:space="preserve"> </w:t>
      </w:r>
      <w:r w:rsidR="00696326">
        <w:rPr>
          <w:sz w:val="24"/>
          <w:szCs w:val="24"/>
        </w:rPr>
        <w:t xml:space="preserve">that checks whether the </w:t>
      </w:r>
      <w:r w:rsidR="00696326" w:rsidRPr="00401CD3">
        <w:rPr>
          <w:rStyle w:val="CodeChar"/>
          <w:sz w:val="24"/>
          <w:szCs w:val="24"/>
        </w:rPr>
        <w:t>length</w:t>
      </w:r>
      <w:r w:rsidR="00696326">
        <w:rPr>
          <w:sz w:val="24"/>
          <w:szCs w:val="24"/>
        </w:rPr>
        <w:t xml:space="preserve"> of a passed in </w:t>
      </w:r>
      <w:r w:rsidR="00696326" w:rsidRPr="00401CD3">
        <w:rPr>
          <w:rStyle w:val="CodeChar"/>
          <w:sz w:val="24"/>
          <w:szCs w:val="24"/>
        </w:rPr>
        <w:t>string</w:t>
      </w:r>
      <w:r w:rsidR="00696326">
        <w:rPr>
          <w:sz w:val="24"/>
          <w:szCs w:val="24"/>
        </w:rPr>
        <w:t xml:space="preserve"> is </w:t>
      </w:r>
      <w:r w:rsidR="00696326" w:rsidRPr="00696326">
        <w:rPr>
          <w:b/>
          <w:sz w:val="24"/>
          <w:szCs w:val="24"/>
        </w:rPr>
        <w:t>even</w:t>
      </w:r>
      <w:r w:rsidR="00696326">
        <w:rPr>
          <w:sz w:val="24"/>
          <w:szCs w:val="24"/>
        </w:rPr>
        <w:t xml:space="preserve"> or </w:t>
      </w:r>
      <w:r w:rsidR="00696326" w:rsidRPr="00696326">
        <w:rPr>
          <w:b/>
          <w:sz w:val="24"/>
          <w:szCs w:val="24"/>
        </w:rPr>
        <w:t>odd</w:t>
      </w:r>
      <w:r w:rsidRPr="00696326">
        <w:rPr>
          <w:sz w:val="24"/>
          <w:szCs w:val="24"/>
        </w:rPr>
        <w:t>.</w:t>
      </w:r>
    </w:p>
    <w:p w14:paraId="3BE1E498" w14:textId="77777777" w:rsidR="00BA5B3F" w:rsidRPr="00696326" w:rsidRDefault="00BA5B3F" w:rsidP="00696326">
      <w:pPr>
        <w:rPr>
          <w:sz w:val="24"/>
          <w:szCs w:val="24"/>
        </w:rPr>
      </w:pPr>
      <w:r w:rsidRPr="00696326">
        <w:rPr>
          <w:sz w:val="24"/>
          <w:szCs w:val="24"/>
        </w:rPr>
        <w:t xml:space="preserve">If the passed parameter is </w:t>
      </w:r>
      <w:r w:rsidR="00401CD3">
        <w:rPr>
          <w:b/>
          <w:sz w:val="24"/>
          <w:szCs w:val="24"/>
        </w:rPr>
        <w:t>NOT</w:t>
      </w:r>
      <w:r w:rsidRPr="00696326">
        <w:rPr>
          <w:b/>
          <w:sz w:val="24"/>
          <w:szCs w:val="24"/>
        </w:rPr>
        <w:t xml:space="preserve"> </w:t>
      </w:r>
      <w:r w:rsidRPr="00401CD3">
        <w:rPr>
          <w:sz w:val="24"/>
          <w:szCs w:val="24"/>
        </w:rPr>
        <w:t xml:space="preserve">a </w:t>
      </w:r>
      <w:proofErr w:type="gramStart"/>
      <w:r w:rsidRPr="00401CD3">
        <w:rPr>
          <w:sz w:val="24"/>
          <w:szCs w:val="24"/>
        </w:rPr>
        <w:t>string</w:t>
      </w:r>
      <w:proofErr w:type="gramEnd"/>
      <w:r w:rsidRPr="00696326">
        <w:rPr>
          <w:sz w:val="24"/>
          <w:szCs w:val="24"/>
        </w:rPr>
        <w:t xml:space="preserve"> </w:t>
      </w:r>
      <w:r w:rsidRPr="00401CD3">
        <w:rPr>
          <w:rStyle w:val="CodeChar"/>
          <w:sz w:val="24"/>
          <w:szCs w:val="24"/>
        </w:rPr>
        <w:t>return undefined</w:t>
      </w:r>
      <w:r w:rsidRPr="00696326">
        <w:rPr>
          <w:sz w:val="24"/>
          <w:szCs w:val="24"/>
        </w:rPr>
        <w:t>.</w:t>
      </w:r>
      <w:r w:rsidR="00696326">
        <w:rPr>
          <w:sz w:val="24"/>
          <w:szCs w:val="24"/>
        </w:rPr>
        <w:t xml:space="preserve"> </w:t>
      </w:r>
      <w:proofErr w:type="gramStart"/>
      <w:r w:rsidRPr="00696326">
        <w:rPr>
          <w:sz w:val="24"/>
          <w:szCs w:val="24"/>
        </w:rPr>
        <w:t xml:space="preserve">If the parameter is a </w:t>
      </w:r>
      <w:r w:rsidRPr="00401CD3">
        <w:rPr>
          <w:sz w:val="24"/>
          <w:szCs w:val="24"/>
        </w:rPr>
        <w:t>string</w:t>
      </w:r>
      <w:r w:rsidR="00696326">
        <w:rPr>
          <w:sz w:val="24"/>
          <w:szCs w:val="24"/>
        </w:rPr>
        <w:t xml:space="preserve"> </w:t>
      </w:r>
      <w:r w:rsidRPr="00401CD3">
        <w:rPr>
          <w:rStyle w:val="CodeChar"/>
          <w:sz w:val="24"/>
          <w:szCs w:val="24"/>
        </w:rPr>
        <w:t>return</w:t>
      </w:r>
      <w:r w:rsidRPr="00696326">
        <w:rPr>
          <w:sz w:val="24"/>
          <w:szCs w:val="24"/>
        </w:rPr>
        <w:t xml:space="preserve"> either</w:t>
      </w:r>
      <w:proofErr w:type="gramEnd"/>
      <w:r w:rsidRPr="00696326">
        <w:rPr>
          <w:sz w:val="24"/>
          <w:szCs w:val="24"/>
        </w:rPr>
        <w:t xml:space="preserve"> </w:t>
      </w:r>
      <w:r w:rsidRPr="00696326">
        <w:rPr>
          <w:b/>
          <w:sz w:val="24"/>
          <w:szCs w:val="24"/>
        </w:rPr>
        <w:t>"</w:t>
      </w:r>
      <w:r w:rsidRPr="00401CD3">
        <w:rPr>
          <w:rStyle w:val="CodeChar"/>
          <w:sz w:val="24"/>
          <w:szCs w:val="24"/>
        </w:rPr>
        <w:t>even</w:t>
      </w:r>
      <w:r w:rsidRPr="00696326">
        <w:rPr>
          <w:b/>
          <w:sz w:val="24"/>
          <w:szCs w:val="24"/>
        </w:rPr>
        <w:t>"</w:t>
      </w:r>
      <w:r w:rsidRPr="00696326">
        <w:rPr>
          <w:sz w:val="24"/>
          <w:szCs w:val="24"/>
        </w:rPr>
        <w:t xml:space="preserve"> or </w:t>
      </w:r>
      <w:r w:rsidRPr="00696326">
        <w:rPr>
          <w:b/>
          <w:sz w:val="24"/>
          <w:szCs w:val="24"/>
        </w:rPr>
        <w:t>"</w:t>
      </w:r>
      <w:r w:rsidRPr="00401CD3">
        <w:rPr>
          <w:rStyle w:val="CodeChar"/>
          <w:sz w:val="24"/>
          <w:szCs w:val="24"/>
        </w:rPr>
        <w:t>odd</w:t>
      </w:r>
      <w:r w:rsidRPr="00696326">
        <w:rPr>
          <w:b/>
          <w:sz w:val="24"/>
          <w:szCs w:val="24"/>
        </w:rPr>
        <w:t>"</w:t>
      </w:r>
      <w:r w:rsidR="00696326">
        <w:rPr>
          <w:sz w:val="24"/>
          <w:szCs w:val="24"/>
        </w:rPr>
        <w:t xml:space="preserve"> based on the</w:t>
      </w:r>
      <w:r w:rsidRPr="00696326">
        <w:rPr>
          <w:sz w:val="24"/>
          <w:szCs w:val="24"/>
        </w:rPr>
        <w:t xml:space="preserve"> </w:t>
      </w:r>
      <w:r w:rsidRPr="00401CD3">
        <w:rPr>
          <w:rStyle w:val="CodeChar"/>
          <w:sz w:val="24"/>
          <w:szCs w:val="24"/>
        </w:rPr>
        <w:t>length</w:t>
      </w:r>
      <w:r w:rsidR="00696326">
        <w:rPr>
          <w:sz w:val="24"/>
          <w:szCs w:val="24"/>
        </w:rPr>
        <w:t xml:space="preserve"> of the string</w:t>
      </w:r>
      <w:r w:rsidRPr="00696326">
        <w:rPr>
          <w:sz w:val="24"/>
          <w:szCs w:val="24"/>
        </w:rPr>
        <w:t>.</w:t>
      </w:r>
    </w:p>
    <w:p w14:paraId="640B6565" w14:textId="77777777" w:rsidR="00BA5B3F" w:rsidRPr="00696326" w:rsidRDefault="00BA5B3F" w:rsidP="00696326">
      <w:pPr>
        <w:pStyle w:val="Heading3"/>
      </w:pPr>
      <w:r w:rsidRPr="00696326">
        <w:t>JS Code</w:t>
      </w:r>
    </w:p>
    <w:p w14:paraId="243DCD27" w14:textId="77777777" w:rsidR="00BA5B3F" w:rsidRPr="00696326" w:rsidRDefault="00696326" w:rsidP="00BA5B3F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BA5B3F" w:rsidRPr="00696326">
        <w:rPr>
          <w:sz w:val="24"/>
          <w:szCs w:val="24"/>
        </w:rPr>
        <w:t xml:space="preserve">ou </w:t>
      </w:r>
      <w:proofErr w:type="gramStart"/>
      <w:r w:rsidR="00BA5B3F" w:rsidRPr="00696326">
        <w:rPr>
          <w:sz w:val="24"/>
          <w:szCs w:val="24"/>
        </w:rPr>
        <w:t>are provided</w:t>
      </w:r>
      <w:proofErr w:type="gramEnd"/>
      <w:r w:rsidR="00BA5B3F" w:rsidRPr="00696326">
        <w:rPr>
          <w:sz w:val="24"/>
          <w:szCs w:val="24"/>
        </w:rPr>
        <w:t xml:space="preserve"> with an implementation </w:t>
      </w:r>
      <w:r>
        <w:rPr>
          <w:sz w:val="24"/>
          <w:szCs w:val="24"/>
        </w:rPr>
        <w:t>of the</w:t>
      </w:r>
      <w:r w:rsidR="00BA5B3F" w:rsidRPr="00696326">
        <w:rPr>
          <w:sz w:val="24"/>
          <w:szCs w:val="24"/>
        </w:rPr>
        <w:t xml:space="preserve"> </w:t>
      </w:r>
      <w:r w:rsidR="00BA5B3F" w:rsidRPr="00696326">
        <w:rPr>
          <w:rStyle w:val="CodeChar"/>
          <w:sz w:val="24"/>
          <w:szCs w:val="24"/>
        </w:rPr>
        <w:t>isOdd</w:t>
      </w:r>
      <w:r w:rsidR="00D94066" w:rsidRPr="00696326">
        <w:rPr>
          <w:rStyle w:val="CodeChar"/>
          <w:sz w:val="24"/>
          <w:szCs w:val="24"/>
        </w:rPr>
        <w:t>OrEven</w:t>
      </w:r>
      <w:r w:rsidR="00401CD3">
        <w:rPr>
          <w:rStyle w:val="CodeChar"/>
          <w:sz w:val="24"/>
          <w:szCs w:val="24"/>
        </w:rPr>
        <w:t>()</w:t>
      </w:r>
      <w:r w:rsidR="00BA5B3F" w:rsidRPr="00696326">
        <w:rPr>
          <w:sz w:val="24"/>
          <w:szCs w:val="24"/>
        </w:rPr>
        <w:t xml:space="preserve"> 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A5B3F" w:rsidRPr="00603773" w14:paraId="3BE9C284" w14:textId="77777777" w:rsidTr="00B24FD2">
        <w:tc>
          <w:tcPr>
            <w:tcW w:w="9965" w:type="dxa"/>
            <w:shd w:val="clear" w:color="auto" w:fill="D9D9D9" w:themeFill="background1" w:themeFillShade="D9"/>
          </w:tcPr>
          <w:p w14:paraId="71F41580" w14:textId="77777777" w:rsidR="00BA5B3F" w:rsidRPr="00603773" w:rsidRDefault="00BA5B3F" w:rsidP="00B24FD2">
            <w:pPr>
              <w:pStyle w:val="Code"/>
              <w:spacing w:before="0" w:after="0"/>
              <w:jc w:val="center"/>
            </w:pPr>
            <w:r>
              <w:t>isOdd</w:t>
            </w:r>
            <w:r w:rsidR="00696326">
              <w:t>OrEven</w:t>
            </w:r>
            <w:r>
              <w:t>.js</w:t>
            </w:r>
          </w:p>
        </w:tc>
      </w:tr>
      <w:tr w:rsidR="00BA5B3F" w:rsidRPr="0095466F" w14:paraId="29A69851" w14:textId="77777777" w:rsidTr="00D94066">
        <w:trPr>
          <w:trHeight w:val="2066"/>
        </w:trPr>
        <w:tc>
          <w:tcPr>
            <w:tcW w:w="9965" w:type="dxa"/>
          </w:tcPr>
          <w:p w14:paraId="11D814E7" w14:textId="77777777" w:rsidR="00BA5B3F" w:rsidRPr="00245D92" w:rsidRDefault="00245D92" w:rsidP="00245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245D92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772E3051" w14:textId="77777777" w:rsidR="00245D92" w:rsidRDefault="00FF09A2" w:rsidP="00FF09A2">
      <w:pPr>
        <w:pStyle w:val="Heading3"/>
      </w:pPr>
      <w:r>
        <w:t>Hints</w:t>
      </w:r>
    </w:p>
    <w:p w14:paraId="42008BE9" w14:textId="77777777" w:rsidR="00FF09A2" w:rsidRPr="008E45BF" w:rsidRDefault="00EF2E53" w:rsidP="00FF09A2">
      <w:pPr>
        <w:rPr>
          <w:sz w:val="24"/>
          <w:szCs w:val="24"/>
        </w:rPr>
      </w:pPr>
      <w:r>
        <w:rPr>
          <w:sz w:val="24"/>
          <w:szCs w:val="24"/>
        </w:rPr>
        <w:t>We can clearly see there are three</w:t>
      </w:r>
      <w:r w:rsidR="00BA11AF" w:rsidRPr="00EF2E53">
        <w:rPr>
          <w:sz w:val="24"/>
          <w:szCs w:val="24"/>
        </w:rPr>
        <w:t xml:space="preserve"> outcomes </w:t>
      </w:r>
      <w:r w:rsidR="008E45BF">
        <w:rPr>
          <w:sz w:val="24"/>
          <w:szCs w:val="24"/>
        </w:rPr>
        <w:t>for</w:t>
      </w:r>
      <w:r w:rsidR="00BA11AF" w:rsidRPr="00EF2E53">
        <w:rPr>
          <w:sz w:val="24"/>
          <w:szCs w:val="24"/>
        </w:rPr>
        <w:t xml:space="preserve"> </w:t>
      </w:r>
      <w:r w:rsidR="00235E36" w:rsidRPr="00EF2E53">
        <w:rPr>
          <w:sz w:val="24"/>
          <w:szCs w:val="24"/>
        </w:rPr>
        <w:t>the function:</w:t>
      </w:r>
    </w:p>
    <w:p w14:paraId="2A04467B" w14:textId="77777777" w:rsidR="00235E36" w:rsidRPr="00EF2E53" w:rsidRDefault="00235E36" w:rsidP="00B77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E53">
        <w:rPr>
          <w:sz w:val="24"/>
          <w:szCs w:val="24"/>
        </w:rPr>
        <w:t xml:space="preserve">Returning </w:t>
      </w:r>
      <w:r w:rsidRPr="00401CD3">
        <w:rPr>
          <w:rStyle w:val="CodeChar"/>
          <w:sz w:val="24"/>
          <w:szCs w:val="24"/>
        </w:rPr>
        <w:t>undefined</w:t>
      </w:r>
    </w:p>
    <w:p w14:paraId="0110B88D" w14:textId="77777777" w:rsidR="00235E36" w:rsidRPr="00EF2E53" w:rsidRDefault="00235E36" w:rsidP="00B77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E53">
        <w:rPr>
          <w:sz w:val="24"/>
          <w:szCs w:val="24"/>
        </w:rPr>
        <w:t xml:space="preserve">Returning </w:t>
      </w:r>
      <w:r w:rsidRPr="00EF2E53">
        <w:rPr>
          <w:b/>
          <w:sz w:val="24"/>
          <w:szCs w:val="24"/>
        </w:rPr>
        <w:t>"</w:t>
      </w:r>
      <w:r w:rsidRPr="00401CD3">
        <w:rPr>
          <w:rStyle w:val="CodeChar"/>
          <w:sz w:val="24"/>
          <w:szCs w:val="24"/>
        </w:rPr>
        <w:t>even</w:t>
      </w:r>
      <w:r w:rsidRPr="00EF2E53">
        <w:rPr>
          <w:b/>
          <w:sz w:val="24"/>
          <w:szCs w:val="24"/>
        </w:rPr>
        <w:t>"</w:t>
      </w:r>
    </w:p>
    <w:p w14:paraId="7984A0DB" w14:textId="77777777" w:rsidR="00235E36" w:rsidRPr="00EF2E53" w:rsidRDefault="00235E36" w:rsidP="00B77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E53">
        <w:rPr>
          <w:sz w:val="24"/>
          <w:szCs w:val="24"/>
        </w:rPr>
        <w:t>Returning</w:t>
      </w:r>
      <w:r w:rsidRPr="00EF2E53">
        <w:rPr>
          <w:b/>
          <w:sz w:val="24"/>
          <w:szCs w:val="24"/>
        </w:rPr>
        <w:t xml:space="preserve"> "</w:t>
      </w:r>
      <w:r w:rsidRPr="00401CD3">
        <w:rPr>
          <w:rStyle w:val="CodeChar"/>
          <w:sz w:val="24"/>
          <w:szCs w:val="24"/>
        </w:rPr>
        <w:t>odd</w:t>
      </w:r>
      <w:r w:rsidRPr="00EF2E53">
        <w:rPr>
          <w:b/>
          <w:sz w:val="24"/>
          <w:szCs w:val="24"/>
        </w:rPr>
        <w:t>"</w:t>
      </w:r>
    </w:p>
    <w:p w14:paraId="701BF522" w14:textId="77777777" w:rsidR="00235E36" w:rsidRDefault="008E45BF" w:rsidP="00235E36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235E36" w:rsidRPr="00EF2E53">
        <w:rPr>
          <w:sz w:val="24"/>
          <w:szCs w:val="24"/>
        </w:rPr>
        <w:t xml:space="preserve">rite one or two tests </w:t>
      </w:r>
      <w:r w:rsidR="00235E36" w:rsidRPr="00401CD3">
        <w:rPr>
          <w:sz w:val="24"/>
          <w:szCs w:val="24"/>
        </w:rPr>
        <w:t xml:space="preserve">passing </w:t>
      </w:r>
      <w:r w:rsidRPr="00401CD3">
        <w:rPr>
          <w:sz w:val="24"/>
          <w:szCs w:val="24"/>
        </w:rPr>
        <w:t xml:space="preserve">parameters that are </w:t>
      </w:r>
      <w:r w:rsidR="00401CD3" w:rsidRPr="00401CD3">
        <w:rPr>
          <w:b/>
          <w:sz w:val="24"/>
          <w:szCs w:val="24"/>
        </w:rPr>
        <w:t>NOT</w:t>
      </w:r>
      <w:r w:rsidRPr="00401CD3">
        <w:rPr>
          <w:sz w:val="24"/>
          <w:szCs w:val="24"/>
        </w:rPr>
        <w:t xml:space="preserve"> of </w:t>
      </w:r>
      <w:r w:rsidRPr="00401CD3">
        <w:rPr>
          <w:rStyle w:val="CodeChar"/>
          <w:sz w:val="24"/>
          <w:szCs w:val="24"/>
        </w:rPr>
        <w:t xml:space="preserve">type </w:t>
      </w:r>
      <w:r w:rsidR="00235E36" w:rsidRPr="00401CD3">
        <w:rPr>
          <w:rStyle w:val="CodeChar"/>
          <w:sz w:val="24"/>
          <w:szCs w:val="24"/>
        </w:rPr>
        <w:t>string</w:t>
      </w:r>
      <w:r w:rsidR="00235E36" w:rsidRPr="00401CD3">
        <w:rPr>
          <w:sz w:val="24"/>
          <w:szCs w:val="24"/>
        </w:rPr>
        <w:t xml:space="preserve"> to</w:t>
      </w:r>
      <w:r w:rsidR="00235E36" w:rsidRPr="00EF2E53">
        <w:rPr>
          <w:sz w:val="24"/>
          <w:szCs w:val="24"/>
        </w:rPr>
        <w:t xml:space="preserve"> the function and </w:t>
      </w:r>
      <w:r w:rsidR="00235E36" w:rsidRPr="00401CD3">
        <w:rPr>
          <w:rStyle w:val="CodeChar"/>
          <w:sz w:val="24"/>
          <w:szCs w:val="24"/>
        </w:rPr>
        <w:t>expecting</w:t>
      </w:r>
      <w:r w:rsidR="00235E36" w:rsidRPr="00EF2E53">
        <w:rPr>
          <w:sz w:val="24"/>
          <w:szCs w:val="24"/>
        </w:rPr>
        <w:t xml:space="preserve"> it to </w:t>
      </w:r>
      <w:r w:rsidR="00235E36" w:rsidRPr="00401CD3">
        <w:rPr>
          <w:rStyle w:val="CodeChar"/>
          <w:sz w:val="24"/>
          <w:szCs w:val="24"/>
        </w:rPr>
        <w:t>return undefined</w:t>
      </w:r>
      <w:r w:rsidR="00235E36" w:rsidRPr="00EF2E53">
        <w:rPr>
          <w:sz w:val="24"/>
          <w:szCs w:val="24"/>
        </w:rPr>
        <w:t>.</w:t>
      </w:r>
    </w:p>
    <w:p w14:paraId="7B97FD3A" w14:textId="77777777" w:rsidR="008E45BF" w:rsidRPr="00EF2E53" w:rsidRDefault="008E45BF" w:rsidP="008E45B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43271E" wp14:editId="23409FEA">
            <wp:extent cx="6103620" cy="2120674"/>
            <wp:effectExtent l="19050" t="1905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A9F39" w14:textId="77777777" w:rsidR="00235E36" w:rsidRPr="00FF09A2" w:rsidRDefault="00235E36" w:rsidP="00235E36"/>
    <w:p w14:paraId="2E1AF8A4" w14:textId="77777777" w:rsidR="00B6494C" w:rsidRPr="008E45BF" w:rsidRDefault="008E45BF" w:rsidP="00235E36">
      <w:pPr>
        <w:rPr>
          <w:sz w:val="24"/>
          <w:szCs w:val="24"/>
        </w:rPr>
      </w:pPr>
      <w:r>
        <w:rPr>
          <w:sz w:val="24"/>
          <w:szCs w:val="24"/>
        </w:rPr>
        <w:t>After we ha</w:t>
      </w:r>
      <w:r w:rsidR="00B6494C" w:rsidRPr="008E45BF">
        <w:rPr>
          <w:sz w:val="24"/>
          <w:szCs w:val="24"/>
        </w:rPr>
        <w:t xml:space="preserve">ve checked the </w:t>
      </w:r>
      <w:proofErr w:type="gramStart"/>
      <w:r w:rsidR="00B6494C" w:rsidRPr="008E45BF">
        <w:rPr>
          <w:sz w:val="24"/>
          <w:szCs w:val="24"/>
        </w:rPr>
        <w:t>validation</w:t>
      </w:r>
      <w:proofErr w:type="gramEnd"/>
      <w:r w:rsidR="00B6494C" w:rsidRPr="008E45BF">
        <w:rPr>
          <w:sz w:val="24"/>
          <w:szCs w:val="24"/>
        </w:rPr>
        <w:t xml:space="preserve"> it's time to check whether the function works correctly with </w:t>
      </w:r>
      <w:r>
        <w:rPr>
          <w:sz w:val="24"/>
          <w:szCs w:val="24"/>
        </w:rPr>
        <w:t>valid</w:t>
      </w:r>
      <w:r w:rsidR="00B6494C" w:rsidRPr="008E45BF">
        <w:rPr>
          <w:sz w:val="24"/>
          <w:szCs w:val="24"/>
        </w:rPr>
        <w:t xml:space="preserve"> arguments. </w:t>
      </w:r>
      <w:r>
        <w:rPr>
          <w:sz w:val="24"/>
          <w:szCs w:val="24"/>
        </w:rPr>
        <w:t>W</w:t>
      </w:r>
      <w:r w:rsidR="00B6494C" w:rsidRPr="008E45BF">
        <w:rPr>
          <w:sz w:val="24"/>
          <w:szCs w:val="24"/>
        </w:rPr>
        <w:t>rite a test for each of the cases:</w:t>
      </w:r>
    </w:p>
    <w:p w14:paraId="5BC1887D" w14:textId="77777777" w:rsidR="00B6494C" w:rsidRDefault="00B6494C" w:rsidP="00235E36">
      <w:pPr>
        <w:rPr>
          <w:sz w:val="24"/>
          <w:szCs w:val="24"/>
        </w:rPr>
      </w:pPr>
      <w:r w:rsidRPr="008E45BF">
        <w:rPr>
          <w:sz w:val="24"/>
          <w:szCs w:val="24"/>
        </w:rPr>
        <w:t xml:space="preserve">One where we pass a string with </w:t>
      </w:r>
      <w:r w:rsidRPr="008E45BF">
        <w:rPr>
          <w:b/>
          <w:sz w:val="24"/>
          <w:szCs w:val="24"/>
        </w:rPr>
        <w:t>even</w:t>
      </w:r>
      <w:r w:rsidRPr="008E45BF">
        <w:rPr>
          <w:sz w:val="24"/>
          <w:szCs w:val="24"/>
        </w:rPr>
        <w:t xml:space="preserve"> length:</w:t>
      </w:r>
    </w:p>
    <w:p w14:paraId="2A9E063E" w14:textId="77777777" w:rsidR="00D214E8" w:rsidRPr="008E45BF" w:rsidRDefault="00D214E8" w:rsidP="00D214E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438AB6" wp14:editId="172D0C29">
            <wp:extent cx="6334125" cy="9906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24268" w14:textId="77777777" w:rsidR="00235E36" w:rsidRPr="00D214E8" w:rsidRDefault="00B6494C" w:rsidP="00235E36">
      <w:pPr>
        <w:rPr>
          <w:sz w:val="24"/>
          <w:szCs w:val="24"/>
        </w:rPr>
      </w:pPr>
      <w:r w:rsidRPr="00D214E8">
        <w:rPr>
          <w:sz w:val="24"/>
          <w:szCs w:val="24"/>
        </w:rPr>
        <w:t xml:space="preserve"> </w:t>
      </w:r>
      <w:proofErr w:type="gramStart"/>
      <w:r w:rsidRPr="00D214E8">
        <w:rPr>
          <w:sz w:val="24"/>
          <w:szCs w:val="24"/>
        </w:rPr>
        <w:t>And</w:t>
      </w:r>
      <w:proofErr w:type="gramEnd"/>
      <w:r w:rsidRPr="00D214E8">
        <w:rPr>
          <w:sz w:val="24"/>
          <w:szCs w:val="24"/>
        </w:rPr>
        <w:t xml:space="preserve"> one where we pass a string with an </w:t>
      </w:r>
      <w:r w:rsidRPr="00D214E8">
        <w:rPr>
          <w:b/>
          <w:sz w:val="24"/>
          <w:szCs w:val="24"/>
        </w:rPr>
        <w:t>odd</w:t>
      </w:r>
      <w:r w:rsidRPr="00D214E8">
        <w:rPr>
          <w:sz w:val="24"/>
          <w:szCs w:val="24"/>
        </w:rPr>
        <w:t xml:space="preserve"> length:</w:t>
      </w:r>
    </w:p>
    <w:p w14:paraId="539A4701" w14:textId="77777777" w:rsidR="00B6494C" w:rsidRDefault="00D214E8" w:rsidP="00D214E8">
      <w:pPr>
        <w:jc w:val="center"/>
      </w:pPr>
      <w:r>
        <w:rPr>
          <w:noProof/>
        </w:rPr>
        <w:drawing>
          <wp:inline distT="0" distB="0" distL="0" distR="0" wp14:anchorId="36384289" wp14:editId="275D453F">
            <wp:extent cx="6172200" cy="9429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2C62E" w14:textId="77777777" w:rsidR="00B6494C" w:rsidRPr="00D214E8" w:rsidRDefault="00B6494C" w:rsidP="00235E36">
      <w:pPr>
        <w:rPr>
          <w:sz w:val="24"/>
          <w:szCs w:val="24"/>
        </w:rPr>
      </w:pPr>
      <w:r w:rsidRPr="00D214E8">
        <w:rPr>
          <w:sz w:val="24"/>
          <w:szCs w:val="24"/>
        </w:rPr>
        <w:t xml:space="preserve">Finally </w:t>
      </w:r>
      <w:r w:rsidR="00D214E8" w:rsidRPr="00D214E8">
        <w:rPr>
          <w:sz w:val="24"/>
          <w:szCs w:val="24"/>
        </w:rPr>
        <w:t>m</w:t>
      </w:r>
      <w:r w:rsidRPr="00D214E8">
        <w:rPr>
          <w:sz w:val="24"/>
          <w:szCs w:val="24"/>
        </w:rPr>
        <w:t xml:space="preserve">ake an extra test passing </w:t>
      </w:r>
      <w:r w:rsidRPr="00D214E8">
        <w:rPr>
          <w:b/>
          <w:sz w:val="24"/>
          <w:szCs w:val="24"/>
        </w:rPr>
        <w:t>multiple different strings</w:t>
      </w:r>
      <w:r w:rsidRPr="00D214E8">
        <w:rPr>
          <w:sz w:val="24"/>
          <w:szCs w:val="24"/>
        </w:rPr>
        <w:t xml:space="preserve"> in</w:t>
      </w:r>
      <w:r w:rsidR="00D214E8">
        <w:rPr>
          <w:sz w:val="24"/>
          <w:szCs w:val="24"/>
        </w:rPr>
        <w:t xml:space="preserve"> a row to ensure the function works correctly</w:t>
      </w:r>
      <w:r w:rsidRPr="00D214E8">
        <w:rPr>
          <w:sz w:val="24"/>
          <w:szCs w:val="24"/>
        </w:rPr>
        <w:t>:</w:t>
      </w:r>
    </w:p>
    <w:p w14:paraId="5F99C43A" w14:textId="77777777" w:rsidR="00B6494C" w:rsidRDefault="00D214E8" w:rsidP="00D214E8">
      <w:pPr>
        <w:jc w:val="center"/>
      </w:pPr>
      <w:r>
        <w:rPr>
          <w:noProof/>
        </w:rPr>
        <w:drawing>
          <wp:inline distT="0" distB="0" distL="0" distR="0" wp14:anchorId="403637FC" wp14:editId="7B0E9DED">
            <wp:extent cx="6626225" cy="1654175"/>
            <wp:effectExtent l="19050" t="19050" r="2222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9C607" w14:textId="77777777" w:rsidR="00861601" w:rsidRDefault="00861601" w:rsidP="00B67D59">
      <w:pPr>
        <w:pStyle w:val="Heading2"/>
      </w:pPr>
      <w:r>
        <w:t>Char Lookup</w:t>
      </w:r>
    </w:p>
    <w:p w14:paraId="76FED607" w14:textId="77777777" w:rsidR="00A035B0" w:rsidRPr="00D214E8" w:rsidRDefault="00D214E8" w:rsidP="00861601">
      <w:pPr>
        <w:rPr>
          <w:sz w:val="24"/>
          <w:szCs w:val="24"/>
        </w:rPr>
      </w:pPr>
      <w:r w:rsidRPr="00401CD3">
        <w:rPr>
          <w:rFonts w:cstheme="minorHAnsi"/>
          <w:sz w:val="24"/>
          <w:szCs w:val="24"/>
        </w:rPr>
        <w:t>Write</w:t>
      </w:r>
      <w:r w:rsidR="00A035B0" w:rsidRPr="00401CD3">
        <w:rPr>
          <w:rFonts w:cstheme="minorHAnsi"/>
          <w:sz w:val="24"/>
          <w:szCs w:val="24"/>
        </w:rPr>
        <w:t xml:space="preserve"> </w:t>
      </w:r>
      <w:r w:rsidR="00A035B0" w:rsidRPr="00401CD3">
        <w:rPr>
          <w:rStyle w:val="CodeChar"/>
          <w:rFonts w:asciiTheme="minorHAnsi" w:hAnsiTheme="minorHAnsi" w:cstheme="minorHAnsi"/>
          <w:sz w:val="24"/>
          <w:szCs w:val="24"/>
        </w:rPr>
        <w:t>unit</w:t>
      </w:r>
      <w:r w:rsidR="00EA69C5" w:rsidRPr="00401CD3">
        <w:rPr>
          <w:rStyle w:val="CodeChar"/>
          <w:rFonts w:asciiTheme="minorHAnsi" w:hAnsiTheme="minorHAnsi" w:cstheme="minorHAnsi"/>
          <w:sz w:val="24"/>
          <w:szCs w:val="24"/>
        </w:rPr>
        <w:t xml:space="preserve"> tests</w:t>
      </w:r>
      <w:r w:rsidR="00EA69C5" w:rsidRPr="00D214E8">
        <w:rPr>
          <w:sz w:val="24"/>
          <w:szCs w:val="24"/>
        </w:rPr>
        <w:t xml:space="preserve"> for a function that </w:t>
      </w:r>
      <w:r w:rsidR="00EA69C5" w:rsidRPr="00D214E8">
        <w:rPr>
          <w:b/>
          <w:sz w:val="24"/>
          <w:szCs w:val="24"/>
        </w:rPr>
        <w:t>retrieves a character</w:t>
      </w:r>
      <w:r w:rsidR="00FF6906" w:rsidRPr="00D214E8">
        <w:rPr>
          <w:b/>
          <w:sz w:val="24"/>
          <w:szCs w:val="24"/>
        </w:rPr>
        <w:t xml:space="preserve"> </w:t>
      </w:r>
      <w:r w:rsidR="00EA69C5" w:rsidRPr="00D214E8">
        <w:rPr>
          <w:sz w:val="24"/>
          <w:szCs w:val="24"/>
        </w:rPr>
        <w:t xml:space="preserve">at a given </w:t>
      </w:r>
      <w:r w:rsidR="00EA69C5" w:rsidRPr="00D214E8">
        <w:rPr>
          <w:b/>
          <w:sz w:val="24"/>
          <w:szCs w:val="24"/>
        </w:rPr>
        <w:t>index</w:t>
      </w:r>
      <w:r w:rsidR="00EA69C5" w:rsidRPr="00D214E8">
        <w:rPr>
          <w:sz w:val="24"/>
          <w:szCs w:val="24"/>
        </w:rPr>
        <w:t xml:space="preserve"> from a passed in </w:t>
      </w:r>
      <w:r w:rsidR="00EA69C5" w:rsidRPr="00D214E8">
        <w:rPr>
          <w:b/>
          <w:sz w:val="24"/>
          <w:szCs w:val="24"/>
        </w:rPr>
        <w:t>string</w:t>
      </w:r>
      <w:r w:rsidR="00EA69C5" w:rsidRPr="00D214E8">
        <w:rPr>
          <w:sz w:val="24"/>
          <w:szCs w:val="24"/>
        </w:rPr>
        <w:t>.</w:t>
      </w:r>
    </w:p>
    <w:p w14:paraId="2965C26E" w14:textId="77777777" w:rsidR="00861601" w:rsidRPr="00D214E8" w:rsidRDefault="00861601" w:rsidP="00861601">
      <w:pPr>
        <w:rPr>
          <w:sz w:val="24"/>
          <w:szCs w:val="24"/>
        </w:rPr>
      </w:pPr>
      <w:r w:rsidRPr="00D214E8">
        <w:rPr>
          <w:sz w:val="24"/>
          <w:szCs w:val="24"/>
        </w:rPr>
        <w:t xml:space="preserve">You </w:t>
      </w:r>
      <w:proofErr w:type="gramStart"/>
      <w:r w:rsidRPr="00D214E8">
        <w:rPr>
          <w:sz w:val="24"/>
          <w:szCs w:val="24"/>
        </w:rPr>
        <w:t xml:space="preserve">are </w:t>
      </w:r>
      <w:r w:rsidR="00140E0E">
        <w:rPr>
          <w:sz w:val="24"/>
          <w:szCs w:val="24"/>
        </w:rPr>
        <w:t>given</w:t>
      </w:r>
      <w:proofErr w:type="gramEnd"/>
      <w:r w:rsidRPr="00D214E8">
        <w:rPr>
          <w:sz w:val="24"/>
          <w:szCs w:val="24"/>
        </w:rPr>
        <w:t xml:space="preserve"> a </w:t>
      </w:r>
      <w:r w:rsidR="00EA69C5" w:rsidRPr="00D214E8">
        <w:rPr>
          <w:sz w:val="24"/>
          <w:szCs w:val="24"/>
        </w:rPr>
        <w:t>function</w:t>
      </w:r>
      <w:r w:rsidRPr="00D214E8">
        <w:rPr>
          <w:sz w:val="24"/>
          <w:szCs w:val="24"/>
        </w:rPr>
        <w:t xml:space="preserve"> named </w:t>
      </w:r>
      <w:r w:rsidR="00EA69C5" w:rsidRPr="00D86A68">
        <w:rPr>
          <w:rStyle w:val="CodeChar"/>
          <w:sz w:val="24"/>
          <w:szCs w:val="24"/>
        </w:rPr>
        <w:t>lookupChar</w:t>
      </w:r>
      <w:r w:rsidR="00631702">
        <w:rPr>
          <w:rStyle w:val="CodeChar"/>
          <w:sz w:val="24"/>
          <w:szCs w:val="24"/>
        </w:rPr>
        <w:t>()</w:t>
      </w:r>
      <w:r w:rsidRPr="00D214E8">
        <w:rPr>
          <w:noProof/>
          <w:sz w:val="24"/>
          <w:szCs w:val="24"/>
        </w:rPr>
        <w:t>,</w:t>
      </w:r>
      <w:r w:rsidRPr="00D214E8">
        <w:rPr>
          <w:sz w:val="24"/>
          <w:szCs w:val="24"/>
        </w:rPr>
        <w:t xml:space="preserve"> which </w:t>
      </w:r>
      <w:r w:rsidR="00140E0E">
        <w:rPr>
          <w:sz w:val="24"/>
          <w:szCs w:val="24"/>
        </w:rPr>
        <w:t>has</w:t>
      </w:r>
      <w:r w:rsidRPr="00D214E8">
        <w:rPr>
          <w:sz w:val="24"/>
          <w:szCs w:val="24"/>
        </w:rPr>
        <w:t xml:space="preserve"> the following functionality:</w:t>
      </w:r>
    </w:p>
    <w:p w14:paraId="3FE0C16A" w14:textId="77777777" w:rsidR="00861601" w:rsidRPr="00D214E8" w:rsidRDefault="00861601" w:rsidP="00B77601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D214E8">
        <w:rPr>
          <w:rStyle w:val="CodeChar"/>
          <w:sz w:val="24"/>
          <w:szCs w:val="24"/>
        </w:rPr>
        <w:t>lookupChar(string, index)</w:t>
      </w:r>
      <w:r w:rsidRPr="00D214E8">
        <w:rPr>
          <w:b/>
          <w:noProof/>
          <w:sz w:val="24"/>
          <w:szCs w:val="24"/>
        </w:rPr>
        <w:t xml:space="preserve"> </w:t>
      </w:r>
      <w:r w:rsidRPr="00D214E8">
        <w:rPr>
          <w:noProof/>
          <w:sz w:val="24"/>
          <w:szCs w:val="24"/>
        </w:rPr>
        <w:t xml:space="preserve">- accepts a </w:t>
      </w:r>
      <w:r w:rsidRPr="00631702">
        <w:rPr>
          <w:rStyle w:val="CodeChar"/>
          <w:sz w:val="24"/>
          <w:szCs w:val="24"/>
        </w:rPr>
        <w:t>string</w:t>
      </w:r>
      <w:r w:rsidRPr="00D214E8">
        <w:rPr>
          <w:noProof/>
          <w:sz w:val="24"/>
          <w:szCs w:val="24"/>
        </w:rPr>
        <w:t xml:space="preserve"> and a</w:t>
      </w:r>
      <w:r w:rsidR="004A504A">
        <w:rPr>
          <w:noProof/>
          <w:sz w:val="24"/>
          <w:szCs w:val="24"/>
        </w:rPr>
        <w:t>n</w:t>
      </w:r>
      <w:r w:rsidRPr="00D214E8">
        <w:rPr>
          <w:noProof/>
          <w:sz w:val="24"/>
          <w:szCs w:val="24"/>
        </w:rPr>
        <w:t xml:space="preserve"> </w:t>
      </w:r>
      <w:r w:rsidR="004A504A" w:rsidRPr="00631702">
        <w:rPr>
          <w:rStyle w:val="CodeChar"/>
          <w:sz w:val="24"/>
          <w:szCs w:val="24"/>
        </w:rPr>
        <w:t>integer</w:t>
      </w:r>
      <w:r w:rsidR="00D86A68">
        <w:rPr>
          <w:noProof/>
          <w:sz w:val="24"/>
          <w:szCs w:val="24"/>
        </w:rPr>
        <w:t xml:space="preserve"> (</w:t>
      </w:r>
      <w:r w:rsidRPr="00D214E8">
        <w:rPr>
          <w:noProof/>
          <w:sz w:val="24"/>
          <w:szCs w:val="24"/>
        </w:rPr>
        <w:t xml:space="preserve">the </w:t>
      </w:r>
      <w:r w:rsidRPr="00D214E8">
        <w:rPr>
          <w:b/>
          <w:noProof/>
          <w:sz w:val="24"/>
          <w:szCs w:val="24"/>
        </w:rPr>
        <w:t>index</w:t>
      </w:r>
      <w:r w:rsidRPr="00D214E8">
        <w:rPr>
          <w:noProof/>
          <w:sz w:val="24"/>
          <w:szCs w:val="24"/>
        </w:rPr>
        <w:t xml:space="preserve"> of the char we want to lookup</w:t>
      </w:r>
      <w:r w:rsidR="00D86A68">
        <w:rPr>
          <w:noProof/>
          <w:sz w:val="24"/>
          <w:szCs w:val="24"/>
        </w:rPr>
        <w:t xml:space="preserve">) </w:t>
      </w:r>
      <w:r w:rsidRPr="00D214E8">
        <w:rPr>
          <w:noProof/>
          <w:sz w:val="24"/>
          <w:szCs w:val="24"/>
        </w:rPr>
        <w:t>:</w:t>
      </w:r>
    </w:p>
    <w:p w14:paraId="2C68D5FA" w14:textId="77777777" w:rsidR="00861601" w:rsidRPr="00D214E8" w:rsidRDefault="00861601" w:rsidP="00B77601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 w:rsidRPr="00D214E8">
        <w:rPr>
          <w:noProof/>
          <w:sz w:val="24"/>
          <w:szCs w:val="24"/>
        </w:rPr>
        <w:t xml:space="preserve">If the </w:t>
      </w:r>
      <w:r w:rsidRPr="00D86A68">
        <w:rPr>
          <w:b/>
          <w:noProof/>
          <w:sz w:val="24"/>
          <w:szCs w:val="24"/>
        </w:rPr>
        <w:t>first parameter</w:t>
      </w:r>
      <w:r w:rsidRPr="00D214E8">
        <w:rPr>
          <w:noProof/>
          <w:sz w:val="24"/>
          <w:szCs w:val="24"/>
        </w:rPr>
        <w:t xml:space="preserve"> is </w:t>
      </w:r>
      <w:r w:rsidR="00631702">
        <w:rPr>
          <w:b/>
          <w:noProof/>
          <w:sz w:val="24"/>
          <w:szCs w:val="24"/>
        </w:rPr>
        <w:t>NOT</w:t>
      </w:r>
      <w:r w:rsidRPr="00D86A68">
        <w:rPr>
          <w:b/>
          <w:noProof/>
          <w:sz w:val="24"/>
          <w:szCs w:val="24"/>
        </w:rPr>
        <w:t xml:space="preserve"> a string</w:t>
      </w:r>
      <w:r w:rsidRPr="00D214E8">
        <w:rPr>
          <w:noProof/>
          <w:sz w:val="24"/>
          <w:szCs w:val="24"/>
        </w:rPr>
        <w:t xml:space="preserve"> or the </w:t>
      </w:r>
      <w:r w:rsidRPr="00D86A68">
        <w:rPr>
          <w:b/>
          <w:noProof/>
          <w:sz w:val="24"/>
          <w:szCs w:val="24"/>
        </w:rPr>
        <w:t>second parameter</w:t>
      </w:r>
      <w:r w:rsidRPr="00D214E8">
        <w:rPr>
          <w:noProof/>
          <w:sz w:val="24"/>
          <w:szCs w:val="24"/>
        </w:rPr>
        <w:t xml:space="preserve"> </w:t>
      </w:r>
      <w:r w:rsidR="00354372" w:rsidRPr="00D214E8">
        <w:rPr>
          <w:noProof/>
          <w:sz w:val="24"/>
          <w:szCs w:val="24"/>
        </w:rPr>
        <w:t xml:space="preserve">is </w:t>
      </w:r>
      <w:r w:rsidR="00631702">
        <w:rPr>
          <w:b/>
          <w:noProof/>
          <w:sz w:val="24"/>
          <w:szCs w:val="24"/>
        </w:rPr>
        <w:t>NOT</w:t>
      </w:r>
      <w:r w:rsidR="00354372" w:rsidRPr="00D86A68">
        <w:rPr>
          <w:b/>
          <w:noProof/>
          <w:sz w:val="24"/>
          <w:szCs w:val="24"/>
        </w:rPr>
        <w:t xml:space="preserve"> </w:t>
      </w:r>
      <w:r w:rsidR="00D86A68" w:rsidRPr="00D86A68">
        <w:rPr>
          <w:b/>
          <w:noProof/>
          <w:sz w:val="24"/>
          <w:szCs w:val="24"/>
        </w:rPr>
        <w:t>a number</w:t>
      </w:r>
      <w:r w:rsidR="00354372" w:rsidRPr="00D214E8">
        <w:rPr>
          <w:noProof/>
          <w:sz w:val="24"/>
          <w:szCs w:val="24"/>
        </w:rPr>
        <w:t xml:space="preserve"> </w:t>
      </w:r>
      <w:r w:rsidR="009D1335" w:rsidRPr="00D214E8">
        <w:rPr>
          <w:noProof/>
          <w:sz w:val="24"/>
          <w:szCs w:val="24"/>
        </w:rPr>
        <w:t>-</w:t>
      </w:r>
      <w:r w:rsidR="00B6494C" w:rsidRPr="00D214E8">
        <w:rPr>
          <w:noProof/>
          <w:sz w:val="24"/>
          <w:szCs w:val="24"/>
        </w:rPr>
        <w:t xml:space="preserve"> </w:t>
      </w:r>
      <w:r w:rsidR="00B6494C" w:rsidRPr="00631702">
        <w:rPr>
          <w:rStyle w:val="CodeChar"/>
          <w:sz w:val="24"/>
          <w:szCs w:val="24"/>
        </w:rPr>
        <w:t>return undefined</w:t>
      </w:r>
      <w:r w:rsidRPr="00D214E8">
        <w:rPr>
          <w:noProof/>
          <w:sz w:val="24"/>
          <w:szCs w:val="24"/>
        </w:rPr>
        <w:t>.</w:t>
      </w:r>
    </w:p>
    <w:p w14:paraId="4CE5A2D3" w14:textId="77777777" w:rsidR="00861601" w:rsidRPr="00D214E8" w:rsidRDefault="00861601" w:rsidP="00B77601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 w:rsidRPr="00D214E8">
        <w:rPr>
          <w:noProof/>
          <w:sz w:val="24"/>
          <w:szCs w:val="24"/>
        </w:rPr>
        <w:t xml:space="preserve">If </w:t>
      </w:r>
      <w:r w:rsidRPr="00D86A68">
        <w:rPr>
          <w:b/>
          <w:noProof/>
          <w:sz w:val="24"/>
          <w:szCs w:val="24"/>
        </w:rPr>
        <w:t>both parameters</w:t>
      </w:r>
      <w:r w:rsidRPr="00D214E8">
        <w:rPr>
          <w:noProof/>
          <w:sz w:val="24"/>
          <w:szCs w:val="24"/>
        </w:rPr>
        <w:t xml:space="preserve"> are of the </w:t>
      </w:r>
      <w:r w:rsidRPr="00D86A68">
        <w:rPr>
          <w:b/>
          <w:noProof/>
          <w:sz w:val="24"/>
          <w:szCs w:val="24"/>
        </w:rPr>
        <w:t>correct type</w:t>
      </w:r>
      <w:r w:rsidRPr="00D214E8">
        <w:rPr>
          <w:noProof/>
          <w:sz w:val="24"/>
          <w:szCs w:val="24"/>
        </w:rPr>
        <w:t xml:space="preserve"> but the </w:t>
      </w:r>
      <w:r w:rsidR="00CE0429" w:rsidRPr="00D214E8">
        <w:rPr>
          <w:noProof/>
          <w:sz w:val="24"/>
          <w:szCs w:val="24"/>
        </w:rPr>
        <w:t>value of the</w:t>
      </w:r>
      <w:r w:rsidRPr="00D214E8">
        <w:rPr>
          <w:noProof/>
          <w:sz w:val="24"/>
          <w:szCs w:val="24"/>
        </w:rPr>
        <w:t xml:space="preserve"> </w:t>
      </w:r>
      <w:r w:rsidRPr="00D86A68">
        <w:rPr>
          <w:b/>
          <w:noProof/>
          <w:sz w:val="24"/>
          <w:szCs w:val="24"/>
        </w:rPr>
        <w:t>inde</w:t>
      </w:r>
      <w:r w:rsidR="009D1335" w:rsidRPr="00D86A68">
        <w:rPr>
          <w:b/>
          <w:noProof/>
          <w:sz w:val="24"/>
          <w:szCs w:val="24"/>
        </w:rPr>
        <w:t>x</w:t>
      </w:r>
      <w:r w:rsidR="00CE0429" w:rsidRPr="00D86A68">
        <w:rPr>
          <w:b/>
          <w:noProof/>
          <w:sz w:val="24"/>
          <w:szCs w:val="24"/>
        </w:rPr>
        <w:t xml:space="preserve"> is incorrect</w:t>
      </w:r>
      <w:r w:rsidR="00CE0429" w:rsidRPr="00D214E8">
        <w:rPr>
          <w:noProof/>
          <w:sz w:val="24"/>
          <w:szCs w:val="24"/>
        </w:rPr>
        <w:t xml:space="preserve"> (bigger than or equal to the string length or a negative number)</w:t>
      </w:r>
      <w:r w:rsidR="009D1335" w:rsidRPr="00D214E8">
        <w:rPr>
          <w:noProof/>
          <w:sz w:val="24"/>
          <w:szCs w:val="24"/>
        </w:rPr>
        <w:t xml:space="preserve"> -</w:t>
      </w:r>
      <w:r w:rsidR="00D86A68">
        <w:rPr>
          <w:noProof/>
          <w:sz w:val="24"/>
          <w:szCs w:val="24"/>
        </w:rPr>
        <w:t xml:space="preserve"> </w:t>
      </w:r>
      <w:r w:rsidR="00D86A68" w:rsidRPr="00631702">
        <w:rPr>
          <w:rStyle w:val="CodeChar"/>
          <w:sz w:val="24"/>
          <w:szCs w:val="24"/>
        </w:rPr>
        <w:t>return</w:t>
      </w:r>
      <w:r w:rsidR="006168DC" w:rsidRPr="00D214E8">
        <w:rPr>
          <w:noProof/>
          <w:sz w:val="24"/>
          <w:szCs w:val="24"/>
        </w:rPr>
        <w:t xml:space="preserve"> </w:t>
      </w:r>
      <w:r w:rsidR="006168DC" w:rsidRPr="00D214E8">
        <w:rPr>
          <w:b/>
          <w:noProof/>
          <w:sz w:val="24"/>
          <w:szCs w:val="24"/>
        </w:rPr>
        <w:t>"</w:t>
      </w:r>
      <w:r w:rsidR="006168DC" w:rsidRPr="00D86A68">
        <w:rPr>
          <w:rStyle w:val="CodeChar"/>
          <w:sz w:val="24"/>
          <w:szCs w:val="24"/>
        </w:rPr>
        <w:t>Incorrect index</w:t>
      </w:r>
      <w:r w:rsidR="006168DC" w:rsidRPr="00D214E8">
        <w:rPr>
          <w:b/>
          <w:noProof/>
          <w:sz w:val="24"/>
          <w:szCs w:val="24"/>
        </w:rPr>
        <w:t>"</w:t>
      </w:r>
      <w:r w:rsidR="00B6494C" w:rsidRPr="00D214E8">
        <w:rPr>
          <w:noProof/>
          <w:sz w:val="24"/>
          <w:szCs w:val="24"/>
        </w:rPr>
        <w:t>.</w:t>
      </w:r>
      <w:r w:rsidRPr="00D214E8">
        <w:rPr>
          <w:noProof/>
          <w:sz w:val="24"/>
          <w:szCs w:val="24"/>
        </w:rPr>
        <w:t xml:space="preserve"> </w:t>
      </w:r>
    </w:p>
    <w:p w14:paraId="20A44BAD" w14:textId="77777777" w:rsidR="00BA5B3F" w:rsidRPr="00D214E8" w:rsidRDefault="00861601" w:rsidP="00B77601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 w:rsidRPr="00D214E8">
        <w:rPr>
          <w:noProof/>
          <w:sz w:val="24"/>
          <w:szCs w:val="24"/>
        </w:rPr>
        <w:t xml:space="preserve">If </w:t>
      </w:r>
      <w:r w:rsidRPr="00D86A68">
        <w:rPr>
          <w:b/>
          <w:noProof/>
          <w:sz w:val="24"/>
          <w:szCs w:val="24"/>
        </w:rPr>
        <w:t>both parameters</w:t>
      </w:r>
      <w:r w:rsidRPr="00D214E8">
        <w:rPr>
          <w:noProof/>
          <w:sz w:val="24"/>
          <w:szCs w:val="24"/>
        </w:rPr>
        <w:t xml:space="preserve"> </w:t>
      </w:r>
      <w:r w:rsidR="009D1335" w:rsidRPr="00D214E8">
        <w:rPr>
          <w:noProof/>
          <w:sz w:val="24"/>
          <w:szCs w:val="24"/>
        </w:rPr>
        <w:t xml:space="preserve">have </w:t>
      </w:r>
      <w:r w:rsidR="009D1335" w:rsidRPr="00D86A68">
        <w:rPr>
          <w:b/>
          <w:noProof/>
          <w:sz w:val="24"/>
          <w:szCs w:val="24"/>
        </w:rPr>
        <w:t>correct types</w:t>
      </w:r>
      <w:r w:rsidR="009D1335" w:rsidRPr="00D214E8">
        <w:rPr>
          <w:noProof/>
          <w:sz w:val="24"/>
          <w:szCs w:val="24"/>
        </w:rPr>
        <w:t xml:space="preserve"> and </w:t>
      </w:r>
      <w:r w:rsidR="009D1335" w:rsidRPr="00D86A68">
        <w:rPr>
          <w:b/>
          <w:noProof/>
          <w:sz w:val="24"/>
          <w:szCs w:val="24"/>
        </w:rPr>
        <w:t>values</w:t>
      </w:r>
      <w:r w:rsidR="009D1335" w:rsidRPr="00D214E8">
        <w:rPr>
          <w:noProof/>
          <w:sz w:val="24"/>
          <w:szCs w:val="24"/>
        </w:rPr>
        <w:t xml:space="preserve"> - </w:t>
      </w:r>
      <w:r w:rsidR="009D1335" w:rsidRPr="00631702">
        <w:rPr>
          <w:rStyle w:val="CodeChar"/>
          <w:sz w:val="24"/>
          <w:szCs w:val="24"/>
        </w:rPr>
        <w:t>return</w:t>
      </w:r>
      <w:r w:rsidR="009D1335" w:rsidRPr="00D214E8">
        <w:rPr>
          <w:noProof/>
          <w:sz w:val="24"/>
          <w:szCs w:val="24"/>
        </w:rPr>
        <w:t xml:space="preserve"> the </w:t>
      </w:r>
      <w:r w:rsidR="009D1335" w:rsidRPr="00631702">
        <w:rPr>
          <w:rStyle w:val="CodeChar"/>
          <w:sz w:val="24"/>
          <w:szCs w:val="24"/>
        </w:rPr>
        <w:t>char</w:t>
      </w:r>
      <w:r w:rsidR="00B6494C" w:rsidRPr="00631702">
        <w:rPr>
          <w:rStyle w:val="CodeChar"/>
          <w:sz w:val="24"/>
          <w:szCs w:val="24"/>
        </w:rPr>
        <w:t>acter</w:t>
      </w:r>
      <w:r w:rsidR="009D1335" w:rsidRPr="00631702">
        <w:rPr>
          <w:rStyle w:val="CodeChar"/>
          <w:sz w:val="24"/>
          <w:szCs w:val="24"/>
        </w:rPr>
        <w:t xml:space="preserve"> at the specified index</w:t>
      </w:r>
      <w:r w:rsidR="009D1335" w:rsidRPr="00D214E8">
        <w:rPr>
          <w:noProof/>
          <w:sz w:val="24"/>
          <w:szCs w:val="24"/>
        </w:rPr>
        <w:t xml:space="preserve"> in the string.</w:t>
      </w:r>
    </w:p>
    <w:p w14:paraId="59F7E936" w14:textId="77777777" w:rsidR="001D65E8" w:rsidRPr="00FB3392" w:rsidRDefault="00201979" w:rsidP="001D65E8">
      <w:pPr>
        <w:pStyle w:val="Heading3"/>
      </w:pPr>
      <w:r>
        <w:lastRenderedPageBreak/>
        <w:t>JS Code</w:t>
      </w:r>
    </w:p>
    <w:p w14:paraId="16BAB3C2" w14:textId="77777777" w:rsidR="001D65E8" w:rsidRPr="0073165B" w:rsidRDefault="0073165B" w:rsidP="00201979">
      <w:pPr>
        <w:rPr>
          <w:sz w:val="24"/>
          <w:szCs w:val="24"/>
        </w:rPr>
      </w:pPr>
      <w:r w:rsidRPr="0073165B">
        <w:rPr>
          <w:sz w:val="24"/>
          <w:szCs w:val="24"/>
        </w:rPr>
        <w:t>Y</w:t>
      </w:r>
      <w:r w:rsidR="001D65E8" w:rsidRPr="0073165B">
        <w:rPr>
          <w:sz w:val="24"/>
          <w:szCs w:val="24"/>
        </w:rPr>
        <w:t xml:space="preserve">ou </w:t>
      </w:r>
      <w:proofErr w:type="gramStart"/>
      <w:r w:rsidR="001D65E8" w:rsidRPr="0073165B">
        <w:rPr>
          <w:sz w:val="24"/>
          <w:szCs w:val="24"/>
        </w:rPr>
        <w:t>are provided</w:t>
      </w:r>
      <w:proofErr w:type="gramEnd"/>
      <w:r w:rsidR="001D65E8" w:rsidRPr="0073165B">
        <w:rPr>
          <w:sz w:val="24"/>
          <w:szCs w:val="24"/>
        </w:rPr>
        <w:t xml:space="preserve"> with an implementation </w:t>
      </w:r>
      <w:r w:rsidRPr="0073165B">
        <w:rPr>
          <w:sz w:val="24"/>
          <w:szCs w:val="24"/>
        </w:rPr>
        <w:t>of the</w:t>
      </w:r>
      <w:r w:rsidR="00201979" w:rsidRPr="0073165B">
        <w:rPr>
          <w:sz w:val="24"/>
          <w:szCs w:val="24"/>
        </w:rPr>
        <w:t xml:space="preserve"> </w:t>
      </w:r>
      <w:r w:rsidR="00201979" w:rsidRPr="0073165B">
        <w:rPr>
          <w:rStyle w:val="CodeChar"/>
          <w:sz w:val="24"/>
          <w:szCs w:val="24"/>
        </w:rPr>
        <w:t>lookupChar</w:t>
      </w:r>
      <w:r w:rsidR="00631702">
        <w:rPr>
          <w:rStyle w:val="CodeChar"/>
          <w:sz w:val="24"/>
          <w:szCs w:val="24"/>
        </w:rPr>
        <w:t>()</w:t>
      </w:r>
      <w:r w:rsidR="00201979" w:rsidRPr="0073165B">
        <w:rPr>
          <w:sz w:val="24"/>
          <w:szCs w:val="24"/>
        </w:rPr>
        <w:t xml:space="preserve"> function</w:t>
      </w:r>
      <w:r w:rsidR="001D65E8" w:rsidRPr="0073165B">
        <w:rPr>
          <w:sz w:val="24"/>
          <w:szCs w:val="24"/>
        </w:rPr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D65E8" w:rsidRPr="00603773" w14:paraId="673FCAFC" w14:textId="77777777" w:rsidTr="000E00AE">
        <w:tc>
          <w:tcPr>
            <w:tcW w:w="9965" w:type="dxa"/>
            <w:shd w:val="clear" w:color="auto" w:fill="D9D9D9" w:themeFill="background1" w:themeFillShade="D9"/>
          </w:tcPr>
          <w:p w14:paraId="138EC59D" w14:textId="77777777" w:rsidR="001D65E8" w:rsidRPr="00603773" w:rsidRDefault="00D214E8" w:rsidP="000E00AE">
            <w:pPr>
              <w:pStyle w:val="Code"/>
              <w:spacing w:before="0" w:after="0"/>
              <w:jc w:val="center"/>
            </w:pPr>
            <w:r>
              <w:t>charLookUp</w:t>
            </w:r>
            <w:r w:rsidR="001D65E8">
              <w:t>.js</w:t>
            </w:r>
          </w:p>
        </w:tc>
      </w:tr>
      <w:tr w:rsidR="001D65E8" w:rsidRPr="0095466F" w14:paraId="61FB287E" w14:textId="77777777" w:rsidTr="000E00AE">
        <w:tc>
          <w:tcPr>
            <w:tcW w:w="9965" w:type="dxa"/>
          </w:tcPr>
          <w:p w14:paraId="155B132B" w14:textId="77777777" w:rsidR="001D65E8" w:rsidRPr="00006E01" w:rsidRDefault="00006E01" w:rsidP="00006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006E01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006E01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006E01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006E01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7B4D5BBC" w14:textId="77777777" w:rsidR="00D3367B" w:rsidRDefault="00D3367B" w:rsidP="00D3367B">
      <w:pPr>
        <w:pStyle w:val="Heading3"/>
      </w:pPr>
      <w:r>
        <w:t>Hints</w:t>
      </w:r>
    </w:p>
    <w:p w14:paraId="61C54610" w14:textId="77777777" w:rsidR="00BC3E38" w:rsidRDefault="00BC3E38" w:rsidP="00EE1705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 xml:space="preserve">А </w:t>
      </w:r>
      <w:r w:rsidR="00EA69C5" w:rsidRPr="008A4351">
        <w:rPr>
          <w:noProof/>
          <w:sz w:val="24"/>
          <w:szCs w:val="24"/>
        </w:rPr>
        <w:t>good</w:t>
      </w:r>
      <w:r w:rsidR="00D3367B" w:rsidRPr="008A4351">
        <w:rPr>
          <w:noProof/>
          <w:sz w:val="24"/>
          <w:szCs w:val="24"/>
        </w:rPr>
        <w:t xml:space="preserve"> first step in testing a method is usually to determine all exit conditions</w:t>
      </w:r>
      <w:r>
        <w:rPr>
          <w:noProof/>
          <w:sz w:val="24"/>
          <w:szCs w:val="24"/>
          <w:lang w:val="bg-BG"/>
        </w:rPr>
        <w:t>.</w:t>
      </w:r>
      <w:r w:rsidR="00D3367B" w:rsidRPr="008A4351">
        <w:rPr>
          <w:noProof/>
          <w:sz w:val="24"/>
          <w:szCs w:val="24"/>
        </w:rPr>
        <w:t xml:space="preserve"> Reading through the specification</w:t>
      </w:r>
      <w:r w:rsidR="001D65E8" w:rsidRPr="008A4351">
        <w:rPr>
          <w:noProof/>
          <w:sz w:val="24"/>
          <w:szCs w:val="24"/>
        </w:rPr>
        <w:t xml:space="preserve"> or taking a look at the implementation</w:t>
      </w:r>
      <w:r w:rsidR="00D3367B" w:rsidRPr="008A4351">
        <w:rPr>
          <w:noProof/>
          <w:sz w:val="24"/>
          <w:szCs w:val="24"/>
        </w:rPr>
        <w:t xml:space="preserve"> we can easily determine </w:t>
      </w:r>
      <w:r w:rsidR="00D3367B" w:rsidRPr="008A4351">
        <w:rPr>
          <w:b/>
          <w:noProof/>
          <w:sz w:val="24"/>
          <w:szCs w:val="24"/>
        </w:rPr>
        <w:t>3 main exit conditions</w:t>
      </w:r>
      <w:r>
        <w:rPr>
          <w:noProof/>
          <w:sz w:val="24"/>
          <w:szCs w:val="24"/>
        </w:rPr>
        <w:t>:</w:t>
      </w:r>
    </w:p>
    <w:p w14:paraId="681DBCEF" w14:textId="77777777" w:rsidR="00BC3E38" w:rsidRPr="00BC3E38" w:rsidRDefault="00BC3E38" w:rsidP="00BC3E3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</w:t>
      </w:r>
      <w:r w:rsidRPr="008A4351">
        <w:rPr>
          <w:noProof/>
          <w:sz w:val="24"/>
          <w:szCs w:val="24"/>
        </w:rPr>
        <w:t xml:space="preserve">eturning </w:t>
      </w:r>
      <w:r w:rsidRPr="00631702">
        <w:rPr>
          <w:rStyle w:val="CodeChar"/>
          <w:sz w:val="24"/>
          <w:szCs w:val="24"/>
        </w:rPr>
        <w:t>undefined</w:t>
      </w:r>
    </w:p>
    <w:p w14:paraId="57E616F5" w14:textId="77777777" w:rsidR="00BC3E38" w:rsidRPr="00BC3E38" w:rsidRDefault="00BC3E38" w:rsidP="00BC3E3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</w:t>
      </w:r>
      <w:r w:rsidRPr="008A4351">
        <w:rPr>
          <w:noProof/>
          <w:sz w:val="24"/>
          <w:szCs w:val="24"/>
        </w:rPr>
        <w:t>eturning an</w:t>
      </w:r>
      <w:r w:rsidRPr="008A4351">
        <w:rPr>
          <w:b/>
          <w:noProof/>
          <w:sz w:val="24"/>
          <w:szCs w:val="24"/>
        </w:rPr>
        <w:t xml:space="preserve"> </w:t>
      </w:r>
      <w:r w:rsidRPr="00631702">
        <w:rPr>
          <w:rStyle w:val="CodeChar"/>
          <w:sz w:val="24"/>
          <w:szCs w:val="24"/>
        </w:rPr>
        <w:t>empty string</w:t>
      </w:r>
    </w:p>
    <w:p w14:paraId="310B91B1" w14:textId="77777777" w:rsidR="00D3367B" w:rsidRPr="00BC3E38" w:rsidRDefault="00BC3E38" w:rsidP="00EE1705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BC3E38">
        <w:rPr>
          <w:noProof/>
          <w:sz w:val="24"/>
          <w:szCs w:val="24"/>
        </w:rPr>
        <w:t xml:space="preserve">Returning the </w:t>
      </w:r>
      <w:r w:rsidRPr="00631702">
        <w:rPr>
          <w:rStyle w:val="CodeChar"/>
          <w:sz w:val="24"/>
          <w:szCs w:val="24"/>
        </w:rPr>
        <w:t>char at the specified index</w:t>
      </w:r>
    </w:p>
    <w:p w14:paraId="23E1013A" w14:textId="77777777" w:rsidR="00201979" w:rsidRPr="008A4351" w:rsidRDefault="00B6494C" w:rsidP="00EE1705">
      <w:pPr>
        <w:rPr>
          <w:noProof/>
          <w:sz w:val="24"/>
          <w:szCs w:val="24"/>
        </w:rPr>
      </w:pPr>
      <w:r w:rsidRPr="008A4351">
        <w:rPr>
          <w:noProof/>
          <w:sz w:val="24"/>
          <w:szCs w:val="24"/>
        </w:rPr>
        <w:t>Now that we have our</w:t>
      </w:r>
      <w:r w:rsidR="00721883" w:rsidRPr="008A4351">
        <w:rPr>
          <w:noProof/>
          <w:sz w:val="24"/>
          <w:szCs w:val="24"/>
        </w:rPr>
        <w:t xml:space="preserve"> exit conditions we should start</w:t>
      </w:r>
      <w:r w:rsidR="00201979" w:rsidRPr="008A4351">
        <w:rPr>
          <w:noProof/>
          <w:sz w:val="24"/>
          <w:szCs w:val="24"/>
        </w:rPr>
        <w:t xml:space="preserve"> checking in what situations</w:t>
      </w:r>
      <w:r w:rsidR="00721883" w:rsidRPr="008A4351">
        <w:rPr>
          <w:noProof/>
          <w:sz w:val="24"/>
          <w:szCs w:val="24"/>
        </w:rPr>
        <w:t xml:space="preserve"> we </w:t>
      </w:r>
      <w:r w:rsidR="00201979" w:rsidRPr="008A4351">
        <w:rPr>
          <w:noProof/>
          <w:sz w:val="24"/>
          <w:szCs w:val="24"/>
        </w:rPr>
        <w:t xml:space="preserve">can </w:t>
      </w:r>
      <w:r w:rsidR="004A504A">
        <w:rPr>
          <w:noProof/>
          <w:sz w:val="24"/>
          <w:szCs w:val="24"/>
        </w:rPr>
        <w:t>reach them.</w:t>
      </w:r>
      <w:r w:rsidR="004825D8">
        <w:rPr>
          <w:noProof/>
          <w:sz w:val="24"/>
          <w:szCs w:val="24"/>
          <w:lang w:val="bg-BG"/>
        </w:rPr>
        <w:t xml:space="preserve">       </w:t>
      </w:r>
      <w:r w:rsidR="004A504A">
        <w:rPr>
          <w:noProof/>
          <w:sz w:val="24"/>
          <w:szCs w:val="24"/>
        </w:rPr>
        <w:t xml:space="preserve"> I</w:t>
      </w:r>
      <w:r w:rsidR="00721883" w:rsidRPr="008A4351">
        <w:rPr>
          <w:noProof/>
          <w:sz w:val="24"/>
          <w:szCs w:val="24"/>
        </w:rPr>
        <w:t>f any of the parameters are of</w:t>
      </w:r>
      <w:r w:rsidR="001D65E8" w:rsidRPr="008A4351">
        <w:rPr>
          <w:noProof/>
          <w:sz w:val="24"/>
          <w:szCs w:val="24"/>
        </w:rPr>
        <w:t xml:space="preserve"> </w:t>
      </w:r>
      <w:r w:rsidR="001D65E8" w:rsidRPr="004A504A">
        <w:rPr>
          <w:b/>
          <w:noProof/>
          <w:sz w:val="24"/>
          <w:szCs w:val="24"/>
        </w:rPr>
        <w:t>incorrect type</w:t>
      </w:r>
      <w:r w:rsidR="004825D8">
        <w:rPr>
          <w:noProof/>
          <w:sz w:val="24"/>
          <w:szCs w:val="24"/>
        </w:rPr>
        <w:t>,</w:t>
      </w:r>
      <w:r w:rsidR="004825D8">
        <w:rPr>
          <w:noProof/>
          <w:sz w:val="24"/>
          <w:szCs w:val="24"/>
          <w:lang w:val="bg-BG"/>
        </w:rPr>
        <w:t xml:space="preserve"> </w:t>
      </w:r>
      <w:r w:rsidRPr="00631702">
        <w:rPr>
          <w:rStyle w:val="CodeChar"/>
          <w:sz w:val="24"/>
          <w:szCs w:val="24"/>
        </w:rPr>
        <w:t>undefined</w:t>
      </w:r>
      <w:r w:rsidR="004825D8">
        <w:rPr>
          <w:b/>
          <w:noProof/>
          <w:sz w:val="24"/>
          <w:szCs w:val="24"/>
          <w:lang w:val="bg-BG"/>
        </w:rPr>
        <w:t xml:space="preserve"> </w:t>
      </w:r>
      <w:r w:rsidR="004825D8">
        <w:rPr>
          <w:noProof/>
          <w:sz w:val="24"/>
          <w:szCs w:val="24"/>
        </w:rPr>
        <w:t>should be returned</w:t>
      </w:r>
      <w:r w:rsidR="00721883" w:rsidRPr="008A4351">
        <w:rPr>
          <w:noProof/>
          <w:sz w:val="24"/>
          <w:szCs w:val="24"/>
        </w:rPr>
        <w:t xml:space="preserve">. </w:t>
      </w:r>
    </w:p>
    <w:p w14:paraId="09F8E451" w14:textId="77777777" w:rsidR="00721883" w:rsidRPr="008A4351" w:rsidRDefault="004A504A" w:rsidP="004A504A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ACD9610" wp14:editId="3C02E584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BAD87" w14:textId="77777777" w:rsidR="00A035B0" w:rsidRPr="004A504A" w:rsidRDefault="004A504A" w:rsidP="00EE1705">
      <w:pPr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</w:rPr>
        <w:t>If we take</w:t>
      </w:r>
      <w:r w:rsidR="001D65E8" w:rsidRPr="008A4351">
        <w:rPr>
          <w:noProof/>
          <w:sz w:val="24"/>
          <w:szCs w:val="24"/>
        </w:rPr>
        <w:t xml:space="preserve"> a closer look at the implementation, we see that the check uses </w:t>
      </w:r>
      <w:r w:rsidR="001D65E8" w:rsidRPr="008A4351">
        <w:rPr>
          <w:rStyle w:val="CodeChar"/>
          <w:sz w:val="24"/>
          <w:szCs w:val="24"/>
        </w:rPr>
        <w:t>Number.isInteger()</w:t>
      </w:r>
      <w:r w:rsidR="001D65E8" w:rsidRPr="008A4351">
        <w:rPr>
          <w:noProof/>
          <w:sz w:val="24"/>
          <w:szCs w:val="24"/>
        </w:rPr>
        <w:t xml:space="preserve"> instead of </w:t>
      </w:r>
      <w:r w:rsidR="001D65E8" w:rsidRPr="008A4351">
        <w:rPr>
          <w:rStyle w:val="CodeChar"/>
          <w:sz w:val="24"/>
          <w:szCs w:val="24"/>
        </w:rPr>
        <w:t>typeof</w:t>
      </w:r>
      <w:r w:rsidR="005316F9" w:rsidRPr="008A4351">
        <w:rPr>
          <w:rStyle w:val="CodeChar"/>
          <w:sz w:val="24"/>
          <w:szCs w:val="24"/>
        </w:rPr>
        <w:t>(</w:t>
      </w:r>
      <w:r w:rsidR="008512E2" w:rsidRPr="008A4351">
        <w:rPr>
          <w:rStyle w:val="CodeChar"/>
          <w:sz w:val="24"/>
          <w:szCs w:val="24"/>
        </w:rPr>
        <w:t>index === number</w:t>
      </w:r>
      <w:r w:rsidR="005316F9" w:rsidRPr="008A4351">
        <w:rPr>
          <w:rStyle w:val="CodeChar"/>
          <w:sz w:val="24"/>
          <w:szCs w:val="24"/>
        </w:rPr>
        <w:t>)</w:t>
      </w:r>
      <w:r w:rsidR="001D65E8" w:rsidRPr="008A4351">
        <w:rPr>
          <w:noProof/>
          <w:sz w:val="24"/>
          <w:szCs w:val="24"/>
        </w:rPr>
        <w:t xml:space="preserve"> to check the index.</w:t>
      </w:r>
      <w:r w:rsidR="005316F9" w:rsidRPr="008A4351">
        <w:rPr>
          <w:noProof/>
          <w:sz w:val="24"/>
          <w:szCs w:val="24"/>
        </w:rPr>
        <w:t xml:space="preserve"> While </w:t>
      </w:r>
      <w:r w:rsidR="005316F9" w:rsidRPr="008A4351">
        <w:rPr>
          <w:rStyle w:val="CodeChar"/>
          <w:sz w:val="24"/>
          <w:szCs w:val="24"/>
        </w:rPr>
        <w:t>typeof</w:t>
      </w:r>
      <w:r w:rsidR="005316F9" w:rsidRPr="008A4351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631702">
        <w:rPr>
          <w:rStyle w:val="CodeChar"/>
          <w:sz w:val="24"/>
          <w:szCs w:val="24"/>
        </w:rPr>
        <w:t>floating-</w:t>
      </w:r>
      <w:r w:rsidR="005316F9" w:rsidRPr="00631702">
        <w:rPr>
          <w:rStyle w:val="CodeChar"/>
          <w:sz w:val="24"/>
          <w:szCs w:val="24"/>
        </w:rPr>
        <w:t>point number</w:t>
      </w:r>
      <w:r w:rsidR="005316F9" w:rsidRPr="008A4351">
        <w:rPr>
          <w:noProof/>
          <w:sz w:val="24"/>
          <w:szCs w:val="24"/>
        </w:rPr>
        <w:t xml:space="preserve">. The specification says that </w:t>
      </w:r>
      <w:r w:rsidR="005316F9" w:rsidRPr="008A4351">
        <w:rPr>
          <w:b/>
          <w:noProof/>
          <w:sz w:val="24"/>
          <w:szCs w:val="24"/>
        </w:rPr>
        <w:t>index</w:t>
      </w:r>
      <w:r w:rsidR="005316F9" w:rsidRPr="008A4351">
        <w:rPr>
          <w:noProof/>
          <w:sz w:val="24"/>
          <w:szCs w:val="24"/>
        </w:rPr>
        <w:t xml:space="preserve"> needs to be an </w:t>
      </w:r>
      <w:r w:rsidR="005316F9" w:rsidRPr="008A4351">
        <w:rPr>
          <w:b/>
          <w:noProof/>
          <w:sz w:val="24"/>
          <w:szCs w:val="24"/>
        </w:rPr>
        <w:t>integer</w:t>
      </w:r>
      <w:r w:rsidR="005316F9" w:rsidRPr="008A4351">
        <w:rPr>
          <w:noProof/>
          <w:sz w:val="24"/>
          <w:szCs w:val="24"/>
        </w:rPr>
        <w:t>, since floating point numbers won’t</w:t>
      </w:r>
      <w:r>
        <w:rPr>
          <w:noProof/>
          <w:sz w:val="24"/>
          <w:szCs w:val="24"/>
        </w:rPr>
        <w:t xml:space="preserve"> work as indexes.</w:t>
      </w:r>
    </w:p>
    <w:p w14:paraId="541CCD10" w14:textId="77777777" w:rsidR="005316F9" w:rsidRPr="008A4351" w:rsidRDefault="004A504A" w:rsidP="004A504A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62BBC9D" wp14:editId="66EFADB2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3C16A" w14:textId="77777777" w:rsidR="005316F9" w:rsidRPr="008A4351" w:rsidRDefault="004825D8" w:rsidP="00EE170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M</w:t>
      </w:r>
      <w:r w:rsidR="005316F9" w:rsidRPr="008A4351">
        <w:rPr>
          <w:noProof/>
          <w:sz w:val="24"/>
          <w:szCs w:val="24"/>
        </w:rPr>
        <w:t xml:space="preserve">oving on </w:t>
      </w:r>
      <w:r>
        <w:rPr>
          <w:noProof/>
          <w:sz w:val="24"/>
          <w:szCs w:val="24"/>
        </w:rPr>
        <w:t xml:space="preserve">to the next </w:t>
      </w:r>
      <w:r w:rsidRPr="004825D8">
        <w:rPr>
          <w:b/>
          <w:noProof/>
          <w:sz w:val="24"/>
          <w:szCs w:val="24"/>
        </w:rPr>
        <w:t>exit condition</w:t>
      </w:r>
      <w:r w:rsidR="00FF6906" w:rsidRPr="008A4351">
        <w:rPr>
          <w:noProof/>
          <w:sz w:val="24"/>
          <w:szCs w:val="24"/>
        </w:rPr>
        <w:t xml:space="preserve"> - returning </w:t>
      </w:r>
      <w:r>
        <w:rPr>
          <w:noProof/>
          <w:sz w:val="24"/>
          <w:szCs w:val="24"/>
        </w:rPr>
        <w:t xml:space="preserve">an </w:t>
      </w:r>
      <w:r w:rsidR="00FF6906" w:rsidRPr="008A4351">
        <w:rPr>
          <w:b/>
          <w:noProof/>
          <w:sz w:val="24"/>
          <w:szCs w:val="24"/>
        </w:rPr>
        <w:t>empty string</w:t>
      </w:r>
      <w:r>
        <w:rPr>
          <w:noProof/>
          <w:sz w:val="24"/>
          <w:szCs w:val="24"/>
        </w:rPr>
        <w:t xml:space="preserve"> if we get</w:t>
      </w:r>
      <w:r w:rsidR="005736F8" w:rsidRPr="008A4351">
        <w:rPr>
          <w:noProof/>
          <w:sz w:val="24"/>
          <w:szCs w:val="24"/>
        </w:rPr>
        <w:t xml:space="preserve"> passed an index that</w:t>
      </w:r>
      <w:r>
        <w:rPr>
          <w:noProof/>
          <w:sz w:val="24"/>
          <w:szCs w:val="24"/>
        </w:rPr>
        <w:t xml:space="preserve"> is a </w:t>
      </w:r>
      <w:r w:rsidRPr="004825D8">
        <w:rPr>
          <w:b/>
          <w:noProof/>
          <w:sz w:val="24"/>
          <w:szCs w:val="24"/>
        </w:rPr>
        <w:t>negative number</w:t>
      </w:r>
      <w:r>
        <w:rPr>
          <w:noProof/>
          <w:sz w:val="24"/>
          <w:szCs w:val="24"/>
        </w:rPr>
        <w:t xml:space="preserve"> or </w:t>
      </w:r>
      <w:r w:rsidR="005736F8" w:rsidRPr="008A4351">
        <w:rPr>
          <w:noProof/>
          <w:sz w:val="24"/>
          <w:szCs w:val="24"/>
        </w:rPr>
        <w:t xml:space="preserve">an index which is </w:t>
      </w:r>
      <w:r w:rsidR="005736F8" w:rsidRPr="004825D8">
        <w:rPr>
          <w:b/>
          <w:noProof/>
          <w:sz w:val="24"/>
          <w:szCs w:val="24"/>
        </w:rPr>
        <w:t xml:space="preserve">outside of the bounds </w:t>
      </w:r>
      <w:r w:rsidR="005736F8" w:rsidRPr="008A4351">
        <w:rPr>
          <w:noProof/>
          <w:sz w:val="24"/>
          <w:szCs w:val="24"/>
        </w:rPr>
        <w:t>of the string.</w:t>
      </w:r>
    </w:p>
    <w:p w14:paraId="75500135" w14:textId="77777777" w:rsidR="00486A41" w:rsidRPr="008A4351" w:rsidRDefault="004825D8" w:rsidP="004825D8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3E77DA1" wp14:editId="32CB358C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B3848" w14:textId="77777777" w:rsidR="007332FD" w:rsidRPr="008A4351" w:rsidRDefault="00045DB4" w:rsidP="00EE170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</w:t>
      </w:r>
      <w:r w:rsidR="00486A41" w:rsidRPr="008A4351">
        <w:rPr>
          <w:noProof/>
          <w:sz w:val="24"/>
          <w:szCs w:val="24"/>
        </w:rPr>
        <w:t xml:space="preserve">or the last exit condition - </w:t>
      </w:r>
      <w:r w:rsidR="00486A41" w:rsidRPr="008A4351">
        <w:rPr>
          <w:b/>
          <w:noProof/>
          <w:sz w:val="24"/>
          <w:szCs w:val="24"/>
        </w:rPr>
        <w:t xml:space="preserve">returning a correct </w:t>
      </w:r>
      <w:r w:rsidR="000E00AE" w:rsidRPr="008A4351">
        <w:rPr>
          <w:b/>
          <w:noProof/>
          <w:sz w:val="24"/>
          <w:szCs w:val="24"/>
        </w:rPr>
        <w:t>result</w:t>
      </w:r>
      <w:r>
        <w:rPr>
          <w:noProof/>
          <w:sz w:val="24"/>
          <w:szCs w:val="24"/>
        </w:rPr>
        <w:t xml:space="preserve">. </w:t>
      </w:r>
      <w:r w:rsidR="0072430E">
        <w:rPr>
          <w:noProof/>
          <w:sz w:val="24"/>
          <w:szCs w:val="24"/>
        </w:rPr>
        <w:t>A</w:t>
      </w:r>
      <w:r w:rsidR="00486A41" w:rsidRPr="008A4351">
        <w:rPr>
          <w:noProof/>
          <w:sz w:val="24"/>
          <w:szCs w:val="24"/>
        </w:rPr>
        <w:t xml:space="preserve"> simple check for the return</w:t>
      </w:r>
      <w:r w:rsidR="0072430E">
        <w:rPr>
          <w:noProof/>
          <w:sz w:val="24"/>
          <w:szCs w:val="24"/>
        </w:rPr>
        <w:t>ed value will be enough.</w:t>
      </w:r>
    </w:p>
    <w:p w14:paraId="75BAD687" w14:textId="77777777" w:rsidR="005736F8" w:rsidRPr="008A4351" w:rsidRDefault="0072430E" w:rsidP="00435632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D20E35" wp14:editId="6D77D2A1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36F8" w:rsidRPr="008A4351">
        <w:rPr>
          <w:noProof/>
          <w:sz w:val="24"/>
          <w:szCs w:val="24"/>
        </w:rPr>
        <w:br/>
      </w:r>
      <w:r w:rsidR="000E00AE" w:rsidRPr="008A4351">
        <w:rPr>
          <w:noProof/>
          <w:sz w:val="24"/>
          <w:szCs w:val="24"/>
        </w:rPr>
        <w:t xml:space="preserve">With these last two tests we have covered the </w:t>
      </w:r>
      <w:r w:rsidR="000E00AE" w:rsidRPr="008A4351">
        <w:rPr>
          <w:rStyle w:val="CodeChar"/>
          <w:sz w:val="24"/>
          <w:szCs w:val="24"/>
        </w:rPr>
        <w:t>lookupChar</w:t>
      </w:r>
      <w:r w:rsidR="00631702">
        <w:rPr>
          <w:rStyle w:val="CodeChar"/>
          <w:sz w:val="24"/>
          <w:szCs w:val="24"/>
        </w:rPr>
        <w:t>()</w:t>
      </w:r>
      <w:r w:rsidR="00045DB4">
        <w:rPr>
          <w:noProof/>
          <w:sz w:val="24"/>
          <w:szCs w:val="24"/>
        </w:rPr>
        <w:t xml:space="preserve"> function.</w:t>
      </w:r>
    </w:p>
    <w:p w14:paraId="1BC4F7F9" w14:textId="77777777" w:rsidR="00B67D59" w:rsidRDefault="00053AE7" w:rsidP="00B67D59">
      <w:pPr>
        <w:pStyle w:val="Heading2"/>
      </w:pPr>
      <w:r>
        <w:t>Math Enforcer</w:t>
      </w:r>
    </w:p>
    <w:p w14:paraId="6E69D9E8" w14:textId="77777777" w:rsidR="00CA03C9" w:rsidRPr="008A7063" w:rsidRDefault="00CA03C9" w:rsidP="00CA03C9">
      <w:pPr>
        <w:rPr>
          <w:sz w:val="24"/>
          <w:szCs w:val="24"/>
        </w:rPr>
      </w:pPr>
      <w:r w:rsidRPr="008A7063">
        <w:rPr>
          <w:sz w:val="24"/>
          <w:szCs w:val="24"/>
        </w:rPr>
        <w:t xml:space="preserve">Your task is to test </w:t>
      </w:r>
      <w:r w:rsidR="008A7063">
        <w:rPr>
          <w:sz w:val="24"/>
          <w:szCs w:val="24"/>
        </w:rPr>
        <w:t>an object</w:t>
      </w:r>
      <w:r w:rsidR="007363B7" w:rsidRPr="008A7063">
        <w:rPr>
          <w:sz w:val="24"/>
          <w:szCs w:val="24"/>
        </w:rPr>
        <w:t xml:space="preserve"> named</w:t>
      </w:r>
      <w:r w:rsidRPr="008A7063">
        <w:rPr>
          <w:sz w:val="24"/>
          <w:szCs w:val="24"/>
        </w:rPr>
        <w:t xml:space="preserve"> </w:t>
      </w:r>
      <w:r w:rsidRPr="008A7063">
        <w:rPr>
          <w:rStyle w:val="CodeChar"/>
          <w:sz w:val="24"/>
          <w:szCs w:val="24"/>
        </w:rPr>
        <w:t>mathEnforcer</w:t>
      </w:r>
      <w:r w:rsidR="007363B7" w:rsidRPr="008A7063">
        <w:rPr>
          <w:noProof/>
          <w:sz w:val="24"/>
          <w:szCs w:val="24"/>
        </w:rPr>
        <w:t>,</w:t>
      </w:r>
      <w:r w:rsidRPr="008A7063">
        <w:rPr>
          <w:sz w:val="24"/>
          <w:szCs w:val="24"/>
        </w:rPr>
        <w:t xml:space="preserve"> </w:t>
      </w:r>
      <w:r w:rsidR="007363B7" w:rsidRPr="008A7063">
        <w:rPr>
          <w:sz w:val="24"/>
          <w:szCs w:val="24"/>
        </w:rPr>
        <w:t xml:space="preserve">which </w:t>
      </w:r>
      <w:r w:rsidR="0017066A" w:rsidRPr="008A7063">
        <w:rPr>
          <w:sz w:val="24"/>
          <w:szCs w:val="24"/>
        </w:rPr>
        <w:t>should have</w:t>
      </w:r>
      <w:r w:rsidRPr="008A7063">
        <w:rPr>
          <w:sz w:val="24"/>
          <w:szCs w:val="24"/>
        </w:rPr>
        <w:t xml:space="preserve"> the following functionality: </w:t>
      </w:r>
    </w:p>
    <w:p w14:paraId="6DD979F0" w14:textId="77777777" w:rsidR="007363B7" w:rsidRPr="008A7063" w:rsidRDefault="00CA03C9" w:rsidP="00B77601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8A7063">
        <w:rPr>
          <w:rStyle w:val="CodeChar"/>
          <w:sz w:val="24"/>
          <w:szCs w:val="24"/>
        </w:rPr>
        <w:t>addFive</w:t>
      </w:r>
      <w:r w:rsidR="00861601" w:rsidRPr="008A7063">
        <w:rPr>
          <w:rStyle w:val="CodeChar"/>
          <w:sz w:val="24"/>
          <w:szCs w:val="24"/>
        </w:rPr>
        <w:t>(num)</w:t>
      </w:r>
      <w:r w:rsidR="007363B7" w:rsidRPr="008A7063">
        <w:rPr>
          <w:noProof/>
          <w:sz w:val="24"/>
          <w:szCs w:val="24"/>
        </w:rPr>
        <w:t xml:space="preserve"> - A function that </w:t>
      </w:r>
      <w:r w:rsidRPr="008A7063">
        <w:rPr>
          <w:noProof/>
          <w:sz w:val="24"/>
          <w:szCs w:val="24"/>
        </w:rPr>
        <w:t>accept</w:t>
      </w:r>
      <w:r w:rsidR="007363B7" w:rsidRPr="008A7063">
        <w:rPr>
          <w:noProof/>
          <w:sz w:val="24"/>
          <w:szCs w:val="24"/>
        </w:rPr>
        <w:t>s</w:t>
      </w:r>
      <w:r w:rsidRPr="008A7063">
        <w:rPr>
          <w:noProof/>
          <w:sz w:val="24"/>
          <w:szCs w:val="24"/>
        </w:rPr>
        <w:t xml:space="preserve"> a</w:t>
      </w:r>
      <w:r w:rsidR="007363B7" w:rsidRPr="008A7063">
        <w:rPr>
          <w:noProof/>
          <w:sz w:val="24"/>
          <w:szCs w:val="24"/>
        </w:rPr>
        <w:t xml:space="preserve"> </w:t>
      </w:r>
      <w:r w:rsidR="007363B7" w:rsidRPr="008A7063">
        <w:rPr>
          <w:b/>
          <w:noProof/>
          <w:sz w:val="24"/>
          <w:szCs w:val="24"/>
        </w:rPr>
        <w:t>single</w:t>
      </w:r>
      <w:r w:rsidR="007363B7" w:rsidRPr="008A7063">
        <w:rPr>
          <w:noProof/>
          <w:sz w:val="24"/>
          <w:szCs w:val="24"/>
        </w:rPr>
        <w:t xml:space="preserve"> </w:t>
      </w:r>
      <w:r w:rsidRPr="008A7063">
        <w:rPr>
          <w:noProof/>
          <w:sz w:val="24"/>
          <w:szCs w:val="24"/>
        </w:rPr>
        <w:t>parameter</w:t>
      </w:r>
      <w:r w:rsidR="007363B7" w:rsidRPr="008A7063">
        <w:rPr>
          <w:noProof/>
          <w:sz w:val="24"/>
          <w:szCs w:val="24"/>
        </w:rPr>
        <w:t>:</w:t>
      </w:r>
    </w:p>
    <w:p w14:paraId="4B27D250" w14:textId="77777777" w:rsidR="007363B7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</w:t>
      </w:r>
      <w:r w:rsidR="00631702">
        <w:rPr>
          <w:b/>
          <w:noProof/>
          <w:sz w:val="24"/>
          <w:szCs w:val="24"/>
        </w:rPr>
        <w:t>NOT</w:t>
      </w:r>
      <w:r w:rsidRPr="008A7063">
        <w:rPr>
          <w:b/>
          <w:noProof/>
          <w:sz w:val="24"/>
          <w:szCs w:val="24"/>
        </w:rPr>
        <w:t xml:space="preserve"> a number</w:t>
      </w:r>
      <w:r w:rsidRPr="008A7063">
        <w:rPr>
          <w:noProof/>
          <w:sz w:val="24"/>
          <w:szCs w:val="24"/>
        </w:rPr>
        <w:t xml:space="preserve">, the </w:t>
      </w:r>
      <w:r w:rsidR="00FF6906" w:rsidRPr="008A7063">
        <w:rPr>
          <w:noProof/>
          <w:sz w:val="24"/>
          <w:szCs w:val="24"/>
        </w:rPr>
        <w:t xml:space="preserve">funtion should </w:t>
      </w:r>
      <w:r w:rsidR="00FF6906" w:rsidRPr="00631702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="00FF6906" w:rsidRPr="008A7063">
        <w:rPr>
          <w:noProof/>
          <w:sz w:val="24"/>
          <w:szCs w:val="24"/>
        </w:rPr>
        <w:t xml:space="preserve"> </w:t>
      </w:r>
      <w:r w:rsidR="00FF6906" w:rsidRPr="008A7063">
        <w:rPr>
          <w:rStyle w:val="CodeChar"/>
          <w:sz w:val="24"/>
          <w:szCs w:val="24"/>
        </w:rPr>
        <w:t>undefined</w:t>
      </w:r>
      <w:r w:rsidR="00FF6906" w:rsidRPr="008A7063">
        <w:rPr>
          <w:noProof/>
          <w:sz w:val="24"/>
          <w:szCs w:val="24"/>
        </w:rPr>
        <w:t>.</w:t>
      </w:r>
    </w:p>
    <w:p w14:paraId="51BC3714" w14:textId="77777777" w:rsidR="00B67D59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a </w:t>
      </w:r>
      <w:r w:rsidRPr="008A7063">
        <w:rPr>
          <w:b/>
          <w:noProof/>
          <w:sz w:val="24"/>
          <w:szCs w:val="24"/>
        </w:rPr>
        <w:t>number</w:t>
      </w:r>
      <w:r w:rsidRPr="008A7063">
        <w:rPr>
          <w:noProof/>
          <w:sz w:val="24"/>
          <w:szCs w:val="24"/>
        </w:rPr>
        <w:t>,</w:t>
      </w:r>
      <w:r w:rsidR="00CA03C9" w:rsidRPr="008A7063">
        <w:rPr>
          <w:noProof/>
          <w:sz w:val="24"/>
          <w:szCs w:val="24"/>
        </w:rPr>
        <w:t xml:space="preserve"> </w:t>
      </w:r>
      <w:r w:rsidR="00CA03C9" w:rsidRPr="008A7063">
        <w:rPr>
          <w:b/>
          <w:noProof/>
          <w:sz w:val="24"/>
          <w:szCs w:val="24"/>
        </w:rPr>
        <w:t>add 5</w:t>
      </w:r>
      <w:r w:rsidR="00CA03C9" w:rsidRPr="008A7063">
        <w:rPr>
          <w:noProof/>
          <w:sz w:val="24"/>
          <w:szCs w:val="24"/>
        </w:rPr>
        <w:t xml:space="preserve"> to it, and </w:t>
      </w:r>
      <w:r w:rsidR="00CA03C9" w:rsidRPr="00631702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="00CA03C9" w:rsidRPr="008A7063">
        <w:rPr>
          <w:noProof/>
          <w:sz w:val="24"/>
          <w:szCs w:val="24"/>
        </w:rPr>
        <w:t>.</w:t>
      </w:r>
    </w:p>
    <w:p w14:paraId="3C99E94F" w14:textId="77777777" w:rsidR="007363B7" w:rsidRPr="008A7063" w:rsidRDefault="00CA03C9" w:rsidP="00B77601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8A7063">
        <w:rPr>
          <w:rStyle w:val="CodeChar"/>
          <w:sz w:val="24"/>
          <w:szCs w:val="24"/>
        </w:rPr>
        <w:t>subtractTen</w:t>
      </w:r>
      <w:r w:rsidR="00861601" w:rsidRPr="008A7063">
        <w:rPr>
          <w:rStyle w:val="CodeChar"/>
          <w:sz w:val="24"/>
          <w:szCs w:val="24"/>
        </w:rPr>
        <w:t>(num)</w:t>
      </w:r>
      <w:r w:rsidRPr="008A7063">
        <w:rPr>
          <w:noProof/>
          <w:sz w:val="24"/>
          <w:szCs w:val="24"/>
        </w:rPr>
        <w:t xml:space="preserve"> - A function that accept</w:t>
      </w:r>
      <w:r w:rsidR="007363B7" w:rsidRPr="008A7063">
        <w:rPr>
          <w:noProof/>
          <w:sz w:val="24"/>
          <w:szCs w:val="24"/>
        </w:rPr>
        <w:t>s</w:t>
      </w:r>
      <w:r w:rsidRPr="008A7063">
        <w:rPr>
          <w:noProof/>
          <w:sz w:val="24"/>
          <w:szCs w:val="24"/>
        </w:rPr>
        <w:t xml:space="preserve"> a </w:t>
      </w:r>
      <w:r w:rsidR="007363B7" w:rsidRPr="008A7063">
        <w:rPr>
          <w:b/>
          <w:noProof/>
          <w:sz w:val="24"/>
          <w:szCs w:val="24"/>
        </w:rPr>
        <w:t>single</w:t>
      </w:r>
      <w:r w:rsidRPr="008A7063">
        <w:rPr>
          <w:noProof/>
          <w:sz w:val="24"/>
          <w:szCs w:val="24"/>
        </w:rPr>
        <w:t xml:space="preserve"> parameter</w:t>
      </w:r>
      <w:r w:rsidR="007363B7" w:rsidRPr="008A7063">
        <w:rPr>
          <w:noProof/>
          <w:sz w:val="24"/>
          <w:szCs w:val="24"/>
        </w:rPr>
        <w:t>:</w:t>
      </w:r>
    </w:p>
    <w:p w14:paraId="77985CE1" w14:textId="77777777" w:rsidR="007363B7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</w:t>
      </w:r>
      <w:r w:rsidR="00631702">
        <w:rPr>
          <w:b/>
          <w:noProof/>
          <w:sz w:val="24"/>
          <w:szCs w:val="24"/>
        </w:rPr>
        <w:t>NOT</w:t>
      </w:r>
      <w:r w:rsidRPr="008A7063">
        <w:rPr>
          <w:b/>
          <w:noProof/>
          <w:sz w:val="24"/>
          <w:szCs w:val="24"/>
        </w:rPr>
        <w:t xml:space="preserve"> a number</w:t>
      </w:r>
      <w:r w:rsidRPr="008A7063">
        <w:rPr>
          <w:noProof/>
          <w:sz w:val="24"/>
          <w:szCs w:val="24"/>
        </w:rPr>
        <w:t>, the f</w:t>
      </w:r>
      <w:r w:rsidR="007332FD" w:rsidRPr="008A7063">
        <w:rPr>
          <w:noProof/>
          <w:sz w:val="24"/>
          <w:szCs w:val="24"/>
        </w:rPr>
        <w:t xml:space="preserve">unction should return </w:t>
      </w:r>
      <w:r w:rsidR="00FF6906" w:rsidRPr="008A7063">
        <w:rPr>
          <w:rStyle w:val="CodeChar"/>
          <w:sz w:val="24"/>
          <w:szCs w:val="24"/>
        </w:rPr>
        <w:t>undefined</w:t>
      </w:r>
      <w:r w:rsidR="00FF6906" w:rsidRPr="008A7063">
        <w:rPr>
          <w:noProof/>
          <w:sz w:val="24"/>
          <w:szCs w:val="24"/>
        </w:rPr>
        <w:t>.</w:t>
      </w:r>
    </w:p>
    <w:p w14:paraId="2B301422" w14:textId="77777777" w:rsidR="00B67D59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a </w:t>
      </w:r>
      <w:r w:rsidRPr="008A7063">
        <w:rPr>
          <w:b/>
          <w:noProof/>
          <w:sz w:val="24"/>
          <w:szCs w:val="24"/>
        </w:rPr>
        <w:t>number</w:t>
      </w:r>
      <w:r w:rsidRPr="008A7063">
        <w:rPr>
          <w:noProof/>
          <w:sz w:val="24"/>
          <w:szCs w:val="24"/>
        </w:rPr>
        <w:t>,</w:t>
      </w:r>
      <w:r w:rsidR="00CA03C9" w:rsidRPr="008A7063">
        <w:rPr>
          <w:noProof/>
          <w:sz w:val="24"/>
          <w:szCs w:val="24"/>
        </w:rPr>
        <w:t xml:space="preserve"> </w:t>
      </w:r>
      <w:r w:rsidR="00CA03C9" w:rsidRPr="008A7063">
        <w:rPr>
          <w:b/>
          <w:noProof/>
          <w:sz w:val="24"/>
          <w:szCs w:val="24"/>
        </w:rPr>
        <w:t>subtract 10</w:t>
      </w:r>
      <w:r w:rsidR="00CA03C9" w:rsidRPr="008A7063">
        <w:rPr>
          <w:noProof/>
          <w:sz w:val="24"/>
          <w:szCs w:val="24"/>
        </w:rPr>
        <w:t xml:space="preserve"> from it, and </w:t>
      </w:r>
      <w:r w:rsidR="00CA03C9" w:rsidRPr="008A7063">
        <w:rPr>
          <w:b/>
          <w:noProof/>
          <w:sz w:val="24"/>
          <w:szCs w:val="24"/>
        </w:rPr>
        <w:t>return the result</w:t>
      </w:r>
      <w:r w:rsidR="00CA03C9" w:rsidRPr="008A7063">
        <w:rPr>
          <w:noProof/>
          <w:sz w:val="24"/>
          <w:szCs w:val="24"/>
        </w:rPr>
        <w:t>.</w:t>
      </w:r>
    </w:p>
    <w:p w14:paraId="6E812182" w14:textId="77777777" w:rsidR="007363B7" w:rsidRPr="008A7063" w:rsidRDefault="00CA03C9" w:rsidP="00B77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063">
        <w:rPr>
          <w:rStyle w:val="CodeChar"/>
          <w:sz w:val="24"/>
          <w:szCs w:val="24"/>
        </w:rPr>
        <w:t>sum</w:t>
      </w:r>
      <w:r w:rsidR="00861601" w:rsidRPr="008A7063">
        <w:rPr>
          <w:rStyle w:val="CodeChar"/>
          <w:sz w:val="24"/>
          <w:szCs w:val="24"/>
        </w:rPr>
        <w:t>(num1, num2)</w:t>
      </w:r>
      <w:r w:rsidRPr="008A7063">
        <w:rPr>
          <w:sz w:val="24"/>
          <w:szCs w:val="24"/>
        </w:rPr>
        <w:t xml:space="preserve"> - A function that accept</w:t>
      </w:r>
      <w:r w:rsidR="007363B7" w:rsidRPr="008A7063">
        <w:rPr>
          <w:sz w:val="24"/>
          <w:szCs w:val="24"/>
        </w:rPr>
        <w:t>s</w:t>
      </w:r>
      <w:r w:rsidRPr="008A7063">
        <w:rPr>
          <w:sz w:val="24"/>
          <w:szCs w:val="24"/>
        </w:rPr>
        <w:t xml:space="preserve"> </w:t>
      </w:r>
      <w:r w:rsidRPr="008A7063">
        <w:rPr>
          <w:b/>
          <w:sz w:val="24"/>
          <w:szCs w:val="24"/>
        </w:rPr>
        <w:t>two</w:t>
      </w:r>
      <w:r w:rsidR="007363B7" w:rsidRPr="008A7063">
        <w:rPr>
          <w:sz w:val="24"/>
          <w:szCs w:val="24"/>
        </w:rPr>
        <w:t xml:space="preserve"> parameters:</w:t>
      </w:r>
    </w:p>
    <w:p w14:paraId="6AEF6B2A" w14:textId="77777777" w:rsidR="007363B7" w:rsidRPr="008A7063" w:rsidRDefault="007363B7" w:rsidP="00B776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</w:t>
      </w:r>
      <w:r w:rsidRPr="008A7063">
        <w:rPr>
          <w:b/>
          <w:noProof/>
          <w:sz w:val="24"/>
          <w:szCs w:val="24"/>
        </w:rPr>
        <w:t>any</w:t>
      </w:r>
      <w:r w:rsidRPr="008A7063">
        <w:rPr>
          <w:noProof/>
          <w:sz w:val="24"/>
          <w:szCs w:val="24"/>
        </w:rPr>
        <w:t xml:space="preserve"> of the 2 parameters is </w:t>
      </w:r>
      <w:r w:rsidR="00631702">
        <w:rPr>
          <w:b/>
          <w:noProof/>
          <w:sz w:val="24"/>
          <w:szCs w:val="24"/>
        </w:rPr>
        <w:t>NOT</w:t>
      </w:r>
      <w:r w:rsidRPr="008A7063">
        <w:rPr>
          <w:b/>
          <w:noProof/>
          <w:sz w:val="24"/>
          <w:szCs w:val="24"/>
        </w:rPr>
        <w:t xml:space="preserve"> a number</w:t>
      </w:r>
      <w:r w:rsidRPr="008A7063">
        <w:rPr>
          <w:noProof/>
          <w:sz w:val="24"/>
          <w:szCs w:val="24"/>
        </w:rPr>
        <w:t>, the f</w:t>
      </w:r>
      <w:r w:rsidR="007332FD" w:rsidRPr="008A7063">
        <w:rPr>
          <w:noProof/>
          <w:sz w:val="24"/>
          <w:szCs w:val="24"/>
        </w:rPr>
        <w:t>unction should return</w:t>
      </w:r>
      <w:r w:rsidR="00FF6906" w:rsidRPr="008A7063">
        <w:rPr>
          <w:noProof/>
          <w:sz w:val="24"/>
          <w:szCs w:val="24"/>
        </w:rPr>
        <w:t xml:space="preserve"> </w:t>
      </w:r>
      <w:r w:rsidR="00FF6906" w:rsidRPr="008A7063">
        <w:rPr>
          <w:rStyle w:val="CodeChar"/>
          <w:sz w:val="24"/>
          <w:szCs w:val="24"/>
        </w:rPr>
        <w:t>undefined</w:t>
      </w:r>
      <w:r w:rsidR="00FF6906" w:rsidRPr="008A7063">
        <w:rPr>
          <w:noProof/>
          <w:sz w:val="24"/>
          <w:szCs w:val="24"/>
        </w:rPr>
        <w:t>.</w:t>
      </w:r>
    </w:p>
    <w:p w14:paraId="7DEF1CAB" w14:textId="77777777" w:rsidR="00062ADD" w:rsidRDefault="007363B7" w:rsidP="00D57E2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</w:t>
      </w:r>
      <w:r w:rsidRPr="008A7063">
        <w:rPr>
          <w:b/>
          <w:noProof/>
          <w:sz w:val="24"/>
          <w:szCs w:val="24"/>
        </w:rPr>
        <w:t>both</w:t>
      </w:r>
      <w:r w:rsidRPr="008A7063">
        <w:rPr>
          <w:noProof/>
          <w:sz w:val="24"/>
          <w:szCs w:val="24"/>
        </w:rPr>
        <w:t xml:space="preserve"> parameters are </w:t>
      </w:r>
      <w:r w:rsidRPr="008A7063">
        <w:rPr>
          <w:b/>
          <w:noProof/>
          <w:sz w:val="24"/>
          <w:szCs w:val="24"/>
        </w:rPr>
        <w:t>numbers</w:t>
      </w:r>
      <w:r w:rsidRPr="008A7063">
        <w:rPr>
          <w:noProof/>
          <w:sz w:val="24"/>
          <w:szCs w:val="24"/>
        </w:rPr>
        <w:t>,</w:t>
      </w:r>
      <w:r w:rsidR="00CA03C9" w:rsidRPr="008A7063">
        <w:rPr>
          <w:sz w:val="24"/>
          <w:szCs w:val="24"/>
        </w:rPr>
        <w:t xml:space="preserve"> </w:t>
      </w:r>
      <w:r w:rsidRPr="008A7063">
        <w:rPr>
          <w:sz w:val="24"/>
          <w:szCs w:val="24"/>
        </w:rPr>
        <w:t xml:space="preserve">the function should </w:t>
      </w:r>
      <w:r w:rsidR="00CA03C9" w:rsidRPr="008A7063">
        <w:rPr>
          <w:b/>
          <w:sz w:val="24"/>
          <w:szCs w:val="24"/>
        </w:rPr>
        <w:t>return their</w:t>
      </w:r>
      <w:r w:rsidR="00CA03C9" w:rsidRPr="008A7063">
        <w:rPr>
          <w:sz w:val="24"/>
          <w:szCs w:val="24"/>
        </w:rPr>
        <w:t xml:space="preserve"> </w:t>
      </w:r>
      <w:r w:rsidR="00CA03C9" w:rsidRPr="008A7063">
        <w:rPr>
          <w:b/>
          <w:sz w:val="24"/>
          <w:szCs w:val="24"/>
        </w:rPr>
        <w:t>sum</w:t>
      </w:r>
      <w:r w:rsidR="00CA03C9" w:rsidRPr="008A7063">
        <w:rPr>
          <w:sz w:val="24"/>
          <w:szCs w:val="24"/>
        </w:rPr>
        <w:t xml:space="preserve">. </w:t>
      </w:r>
    </w:p>
    <w:p w14:paraId="592BDA69" w14:textId="77777777" w:rsidR="00D80DE0" w:rsidRPr="00BC3E38" w:rsidRDefault="00D80DE0" w:rsidP="00D80DE0">
      <w:pPr>
        <w:pStyle w:val="ListParagraph"/>
        <w:ind w:left="1440"/>
        <w:rPr>
          <w:sz w:val="24"/>
          <w:szCs w:val="24"/>
          <w:lang w:val="bg-BG"/>
        </w:rPr>
      </w:pPr>
    </w:p>
    <w:p w14:paraId="0266C597" w14:textId="77777777" w:rsidR="00FC31D0" w:rsidRPr="00FB3392" w:rsidRDefault="00FC31D0" w:rsidP="00FC31D0">
      <w:pPr>
        <w:pStyle w:val="Heading3"/>
      </w:pPr>
      <w:r>
        <w:lastRenderedPageBreak/>
        <w:t>JS Code</w:t>
      </w:r>
    </w:p>
    <w:p w14:paraId="3BB6E45C" w14:textId="77777777" w:rsidR="00FC31D0" w:rsidRPr="008A7063" w:rsidRDefault="008A7063" w:rsidP="00FC31D0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FC31D0" w:rsidRPr="008A7063">
        <w:rPr>
          <w:sz w:val="24"/>
          <w:szCs w:val="24"/>
        </w:rPr>
        <w:t xml:space="preserve">ou </w:t>
      </w:r>
      <w:proofErr w:type="gramStart"/>
      <w:r w:rsidR="00FC31D0" w:rsidRPr="008A7063">
        <w:rPr>
          <w:sz w:val="24"/>
          <w:szCs w:val="24"/>
        </w:rPr>
        <w:t>are provided</w:t>
      </w:r>
      <w:proofErr w:type="gramEnd"/>
      <w:r w:rsidR="00FC31D0" w:rsidRPr="008A7063">
        <w:rPr>
          <w:sz w:val="24"/>
          <w:szCs w:val="24"/>
        </w:rPr>
        <w:t xml:space="preserve"> with an implementation </w:t>
      </w:r>
      <w:r>
        <w:rPr>
          <w:sz w:val="24"/>
          <w:szCs w:val="24"/>
        </w:rPr>
        <w:t>of the</w:t>
      </w:r>
      <w:r w:rsidR="00FC31D0" w:rsidRPr="008A7063">
        <w:rPr>
          <w:sz w:val="24"/>
          <w:szCs w:val="24"/>
        </w:rPr>
        <w:t xml:space="preserve"> </w:t>
      </w:r>
      <w:r w:rsidR="00FC31D0" w:rsidRPr="008A7063">
        <w:rPr>
          <w:rStyle w:val="CodeChar"/>
          <w:sz w:val="24"/>
          <w:szCs w:val="24"/>
        </w:rPr>
        <w:t>mathEnforcer</w:t>
      </w:r>
      <w:r w:rsidR="00FC31D0" w:rsidRPr="008A7063">
        <w:rPr>
          <w:sz w:val="24"/>
          <w:szCs w:val="24"/>
        </w:rPr>
        <w:t xml:space="preserve"> 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C31D0" w:rsidRPr="00603773" w14:paraId="69961409" w14:textId="77777777" w:rsidTr="00B24FD2">
        <w:tc>
          <w:tcPr>
            <w:tcW w:w="9965" w:type="dxa"/>
            <w:shd w:val="clear" w:color="auto" w:fill="D9D9D9" w:themeFill="background1" w:themeFillShade="D9"/>
          </w:tcPr>
          <w:p w14:paraId="7263613B" w14:textId="77777777" w:rsidR="00FC31D0" w:rsidRPr="00603773" w:rsidRDefault="00FC31D0" w:rsidP="00B24FD2">
            <w:pPr>
              <w:pStyle w:val="Code"/>
              <w:spacing w:before="0" w:after="0"/>
              <w:jc w:val="center"/>
            </w:pPr>
            <w:r>
              <w:t>mathEnforcer.js</w:t>
            </w:r>
          </w:p>
        </w:tc>
      </w:tr>
      <w:tr w:rsidR="00FC31D0" w:rsidRPr="0095466F" w14:paraId="2C53A89A" w14:textId="77777777" w:rsidTr="00B24FD2">
        <w:tc>
          <w:tcPr>
            <w:tcW w:w="9965" w:type="dxa"/>
          </w:tcPr>
          <w:p w14:paraId="3D8B83FF" w14:textId="77777777" w:rsidR="00FC31D0" w:rsidRPr="00FC31D0" w:rsidRDefault="00FC31D0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>};</w:t>
            </w:r>
          </w:p>
        </w:tc>
      </w:tr>
    </w:tbl>
    <w:p w14:paraId="2077E30E" w14:textId="77777777" w:rsidR="00D80DE0" w:rsidRDefault="007363B7" w:rsidP="00B67D59">
      <w:pPr>
        <w:rPr>
          <w:sz w:val="24"/>
          <w:szCs w:val="24"/>
        </w:rPr>
      </w:pPr>
      <w:r w:rsidRPr="008A7063">
        <w:rPr>
          <w:sz w:val="24"/>
          <w:szCs w:val="24"/>
        </w:rPr>
        <w:t xml:space="preserve">The methods should function </w:t>
      </w:r>
      <w:r w:rsidR="00D85512" w:rsidRPr="008A7063">
        <w:rPr>
          <w:sz w:val="24"/>
          <w:szCs w:val="24"/>
        </w:rPr>
        <w:t xml:space="preserve">correctly for </w:t>
      </w:r>
      <w:r w:rsidR="00D85512" w:rsidRPr="008A7063">
        <w:rPr>
          <w:b/>
          <w:sz w:val="24"/>
          <w:szCs w:val="24"/>
        </w:rPr>
        <w:t>positive</w:t>
      </w:r>
      <w:r w:rsidR="00D85512" w:rsidRPr="008A7063">
        <w:rPr>
          <w:sz w:val="24"/>
          <w:szCs w:val="24"/>
        </w:rPr>
        <w:t xml:space="preserve">, </w:t>
      </w:r>
      <w:r w:rsidRPr="008A7063">
        <w:rPr>
          <w:b/>
          <w:sz w:val="24"/>
          <w:szCs w:val="24"/>
        </w:rPr>
        <w:t>negative</w:t>
      </w:r>
      <w:r w:rsidR="00D85512" w:rsidRPr="008A7063">
        <w:rPr>
          <w:sz w:val="24"/>
          <w:szCs w:val="24"/>
        </w:rPr>
        <w:t xml:space="preserve"> and </w:t>
      </w:r>
      <w:r w:rsidR="008A7063">
        <w:rPr>
          <w:b/>
          <w:sz w:val="24"/>
          <w:szCs w:val="24"/>
        </w:rPr>
        <w:t>floating-</w:t>
      </w:r>
      <w:r w:rsidR="00D85512" w:rsidRPr="008A7063">
        <w:rPr>
          <w:b/>
          <w:sz w:val="24"/>
          <w:szCs w:val="24"/>
        </w:rPr>
        <w:t>point</w:t>
      </w:r>
      <w:r w:rsidRPr="008A7063">
        <w:rPr>
          <w:sz w:val="24"/>
          <w:szCs w:val="24"/>
        </w:rPr>
        <w:t xml:space="preserve"> numbers.</w:t>
      </w:r>
      <w:r w:rsidR="00D85512" w:rsidRPr="008A7063">
        <w:rPr>
          <w:sz w:val="24"/>
          <w:szCs w:val="24"/>
        </w:rPr>
        <w:t xml:space="preserve"> In case of </w:t>
      </w:r>
      <w:r w:rsidR="008A7063">
        <w:rPr>
          <w:b/>
          <w:sz w:val="24"/>
          <w:szCs w:val="24"/>
        </w:rPr>
        <w:t>floating-</w:t>
      </w:r>
      <w:r w:rsidR="00D85512" w:rsidRPr="008A7063">
        <w:rPr>
          <w:b/>
          <w:sz w:val="24"/>
          <w:szCs w:val="24"/>
        </w:rPr>
        <w:t>point</w:t>
      </w:r>
      <w:r w:rsidR="00D85512" w:rsidRPr="008A7063">
        <w:rPr>
          <w:sz w:val="24"/>
          <w:szCs w:val="24"/>
        </w:rPr>
        <w:t xml:space="preserve"> </w:t>
      </w:r>
      <w:proofErr w:type="gramStart"/>
      <w:r w:rsidR="00D85512" w:rsidRPr="008A7063">
        <w:rPr>
          <w:sz w:val="24"/>
          <w:szCs w:val="24"/>
        </w:rPr>
        <w:t>numbers</w:t>
      </w:r>
      <w:proofErr w:type="gramEnd"/>
      <w:r w:rsidR="00D85512" w:rsidRPr="008A7063">
        <w:rPr>
          <w:sz w:val="24"/>
          <w:szCs w:val="24"/>
        </w:rPr>
        <w:t xml:space="preserve"> the result should be considered correct if it is </w:t>
      </w:r>
      <w:r w:rsidR="00D85512" w:rsidRPr="008A7063">
        <w:rPr>
          <w:b/>
          <w:sz w:val="24"/>
          <w:szCs w:val="24"/>
        </w:rPr>
        <w:t>within 0.01</w:t>
      </w:r>
      <w:r w:rsidR="00D85512" w:rsidRPr="008A7063">
        <w:rPr>
          <w:sz w:val="24"/>
          <w:szCs w:val="24"/>
        </w:rPr>
        <w:t xml:space="preserve"> of the correct value.</w:t>
      </w:r>
      <w:r w:rsidRPr="008A7063">
        <w:rPr>
          <w:sz w:val="24"/>
          <w:szCs w:val="24"/>
        </w:rPr>
        <w:t xml:space="preserve"> </w:t>
      </w:r>
    </w:p>
    <w:p w14:paraId="324E5206" w14:textId="77777777" w:rsidR="008C5676" w:rsidRPr="008A7063" w:rsidRDefault="008C5676" w:rsidP="00B67D59">
      <w:pPr>
        <w:rPr>
          <w:sz w:val="24"/>
          <w:szCs w:val="24"/>
        </w:rPr>
      </w:pPr>
    </w:p>
    <w:p w14:paraId="01AD8407" w14:textId="77777777" w:rsidR="00D80DE0" w:rsidRPr="00D80DE0" w:rsidRDefault="007363B7" w:rsidP="00D80DE0">
      <w:pPr>
        <w:pStyle w:val="Heading3"/>
      </w:pPr>
      <w:r>
        <w:t>Screenshots</w:t>
      </w:r>
    </w:p>
    <w:p w14:paraId="78AEBDD5" w14:textId="77777777" w:rsidR="00AD11EC" w:rsidRPr="008A7063" w:rsidRDefault="00BA23F0" w:rsidP="00AD11EC">
      <w:pPr>
        <w:rPr>
          <w:sz w:val="24"/>
          <w:szCs w:val="24"/>
        </w:rPr>
      </w:pPr>
      <w:r w:rsidRPr="008A7063">
        <w:rPr>
          <w:sz w:val="24"/>
          <w:szCs w:val="24"/>
        </w:rPr>
        <w:t xml:space="preserve">When testing a </w:t>
      </w:r>
      <w:r w:rsidRPr="008A7063">
        <w:rPr>
          <w:b/>
          <w:sz w:val="24"/>
          <w:szCs w:val="24"/>
        </w:rPr>
        <w:t>more complex</w:t>
      </w:r>
      <w:r w:rsidRPr="008A7063">
        <w:rPr>
          <w:sz w:val="24"/>
          <w:szCs w:val="24"/>
        </w:rPr>
        <w:t xml:space="preserve"> object write a </w:t>
      </w:r>
      <w:r w:rsidRPr="00631702">
        <w:rPr>
          <w:rStyle w:val="CodeChar"/>
          <w:sz w:val="24"/>
          <w:szCs w:val="24"/>
        </w:rPr>
        <w:t>nested describe</w:t>
      </w:r>
      <w:r w:rsidRPr="008A7063">
        <w:rPr>
          <w:sz w:val="24"/>
          <w:szCs w:val="24"/>
        </w:rPr>
        <w:t xml:space="preserve"> for each function</w:t>
      </w:r>
      <w:r w:rsidR="00AD11EC" w:rsidRPr="008A7063">
        <w:rPr>
          <w:sz w:val="24"/>
          <w:szCs w:val="24"/>
        </w:rPr>
        <w:t>:</w:t>
      </w:r>
    </w:p>
    <w:p w14:paraId="62B5848C" w14:textId="77777777" w:rsidR="00AD11EC" w:rsidRPr="00AD11EC" w:rsidRDefault="00D80DE0" w:rsidP="00D80DE0">
      <w:pPr>
        <w:jc w:val="center"/>
      </w:pPr>
      <w:r>
        <w:rPr>
          <w:noProof/>
        </w:rPr>
        <w:drawing>
          <wp:inline distT="0" distB="0" distL="0" distR="0" wp14:anchorId="28D8605A" wp14:editId="0FF52BE6">
            <wp:extent cx="6080760" cy="3223065"/>
            <wp:effectExtent l="19050" t="19050" r="1524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ADC7A" w14:textId="77777777" w:rsidR="00AD11EC" w:rsidRPr="008A7063" w:rsidRDefault="00942D18" w:rsidP="00B67D59">
      <w:pPr>
        <w:rPr>
          <w:sz w:val="24"/>
          <w:szCs w:val="24"/>
        </w:rPr>
      </w:pPr>
      <w:r w:rsidRPr="008A7063">
        <w:rPr>
          <w:sz w:val="24"/>
          <w:szCs w:val="24"/>
        </w:rPr>
        <w:lastRenderedPageBreak/>
        <w:t xml:space="preserve">Your tests </w:t>
      </w:r>
      <w:proofErr w:type="gramStart"/>
      <w:r w:rsidRPr="008A7063">
        <w:rPr>
          <w:sz w:val="24"/>
          <w:szCs w:val="24"/>
        </w:rPr>
        <w:t>will be supplied</w:t>
      </w:r>
      <w:proofErr w:type="gramEnd"/>
      <w:r w:rsidRPr="008A7063">
        <w:rPr>
          <w:sz w:val="24"/>
          <w:szCs w:val="24"/>
        </w:rPr>
        <w:t xml:space="preserve"> </w:t>
      </w:r>
      <w:r w:rsidR="008A7063">
        <w:rPr>
          <w:sz w:val="24"/>
          <w:szCs w:val="24"/>
        </w:rPr>
        <w:t xml:space="preserve">with </w:t>
      </w:r>
      <w:r w:rsidRPr="008A7063">
        <w:rPr>
          <w:sz w:val="24"/>
          <w:szCs w:val="24"/>
        </w:rPr>
        <w:t xml:space="preserve">a variable named </w:t>
      </w:r>
      <w:r w:rsidR="00FF6906" w:rsidRPr="008A7063">
        <w:rPr>
          <w:b/>
          <w:noProof/>
          <w:sz w:val="24"/>
          <w:szCs w:val="24"/>
        </w:rPr>
        <w:t>"</w:t>
      </w:r>
      <w:r w:rsidRPr="008A7063">
        <w:rPr>
          <w:rStyle w:val="CodeChar"/>
          <w:sz w:val="24"/>
          <w:szCs w:val="24"/>
        </w:rPr>
        <w:t>mathEnforcer</w:t>
      </w:r>
      <w:r w:rsidR="00FF6906" w:rsidRPr="008A7063">
        <w:rPr>
          <w:b/>
          <w:noProof/>
          <w:sz w:val="24"/>
          <w:szCs w:val="24"/>
        </w:rPr>
        <w:t>"</w:t>
      </w:r>
      <w:r w:rsidRPr="008A7063">
        <w:rPr>
          <w:sz w:val="24"/>
          <w:szCs w:val="24"/>
        </w:rPr>
        <w:t xml:space="preserve"> which contains the mentioned </w:t>
      </w:r>
      <w:r w:rsidR="008A7063">
        <w:rPr>
          <w:sz w:val="24"/>
          <w:szCs w:val="24"/>
        </w:rPr>
        <w:t xml:space="preserve">above </w:t>
      </w:r>
      <w:r w:rsidRPr="008A7063">
        <w:rPr>
          <w:sz w:val="24"/>
          <w:szCs w:val="24"/>
        </w:rPr>
        <w:t>logic</w:t>
      </w:r>
      <w:r w:rsidR="008A7063">
        <w:rPr>
          <w:sz w:val="24"/>
          <w:szCs w:val="24"/>
        </w:rPr>
        <w:t>. A</w:t>
      </w:r>
      <w:r w:rsidRPr="008A7063">
        <w:rPr>
          <w:sz w:val="24"/>
          <w:szCs w:val="24"/>
        </w:rPr>
        <w:t xml:space="preserve">ll test cases you write </w:t>
      </w:r>
      <w:r w:rsidR="00BE6CAA" w:rsidRPr="008A7063">
        <w:rPr>
          <w:sz w:val="24"/>
          <w:szCs w:val="24"/>
        </w:rPr>
        <w:t>should reference this variable.</w:t>
      </w:r>
    </w:p>
    <w:p w14:paraId="7DD92A8E" w14:textId="77777777" w:rsidR="00B67D59" w:rsidRDefault="00B67D59" w:rsidP="00B67D59">
      <w:pPr>
        <w:pStyle w:val="Heading3"/>
      </w:pPr>
      <w:r>
        <w:t>Hints</w:t>
      </w:r>
    </w:p>
    <w:p w14:paraId="0F427B8E" w14:textId="77777777" w:rsidR="0017066A" w:rsidRPr="008A7063" w:rsidRDefault="00E713C1" w:rsidP="00B776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063">
        <w:rPr>
          <w:sz w:val="24"/>
          <w:szCs w:val="24"/>
        </w:rPr>
        <w:t xml:space="preserve">Test how the program behaves when passing in </w:t>
      </w:r>
      <w:r w:rsidRPr="008A7063">
        <w:rPr>
          <w:b/>
          <w:sz w:val="24"/>
          <w:szCs w:val="24"/>
        </w:rPr>
        <w:t>negative</w:t>
      </w:r>
      <w:r w:rsidRPr="008A7063">
        <w:rPr>
          <w:sz w:val="24"/>
          <w:szCs w:val="24"/>
        </w:rPr>
        <w:t xml:space="preserve"> values.</w:t>
      </w:r>
    </w:p>
    <w:p w14:paraId="048AB4B5" w14:textId="3A93928A" w:rsidR="000E1FBB" w:rsidRDefault="00E713C1" w:rsidP="001E3D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063">
        <w:rPr>
          <w:sz w:val="24"/>
          <w:szCs w:val="24"/>
        </w:rPr>
        <w:t>Test the program with floatin</w:t>
      </w:r>
      <w:r w:rsidR="00D80DE0">
        <w:rPr>
          <w:sz w:val="24"/>
          <w:szCs w:val="24"/>
        </w:rPr>
        <w:t>g-</w:t>
      </w:r>
      <w:r w:rsidR="007332FD" w:rsidRPr="008A7063">
        <w:rPr>
          <w:sz w:val="24"/>
          <w:szCs w:val="24"/>
        </w:rPr>
        <w:t>point numbers (use C</w:t>
      </w:r>
      <w:r w:rsidRPr="008A7063">
        <w:rPr>
          <w:sz w:val="24"/>
          <w:szCs w:val="24"/>
        </w:rPr>
        <w:t xml:space="preserve">hai’s </w:t>
      </w:r>
      <w:r w:rsidRPr="00631702">
        <w:rPr>
          <w:rStyle w:val="CodeChar"/>
          <w:sz w:val="24"/>
          <w:szCs w:val="24"/>
        </w:rPr>
        <w:t>closeTo</w:t>
      </w:r>
      <w:r w:rsidR="00631702" w:rsidRPr="00631702">
        <w:rPr>
          <w:rStyle w:val="CodeChar"/>
          <w:sz w:val="24"/>
          <w:szCs w:val="24"/>
        </w:rPr>
        <w:t>()</w:t>
      </w:r>
      <w:r w:rsidR="00D80DE0">
        <w:rPr>
          <w:sz w:val="24"/>
          <w:szCs w:val="24"/>
        </w:rPr>
        <w:t xml:space="preserve"> method to compare floating-</w:t>
      </w:r>
      <w:r w:rsidRPr="008A7063">
        <w:rPr>
          <w:sz w:val="24"/>
          <w:szCs w:val="24"/>
        </w:rPr>
        <w:t>point numbers).</w:t>
      </w:r>
    </w:p>
    <w:p w14:paraId="35418BBD" w14:textId="77777777" w:rsidR="007C01E0" w:rsidRDefault="007C01E0" w:rsidP="007C01E0">
      <w:pPr>
        <w:pStyle w:val="Heading1"/>
        <w:rPr>
          <w:noProof/>
        </w:rPr>
      </w:pPr>
      <w:r>
        <w:rPr>
          <w:noProof/>
        </w:rPr>
        <w:t>Unit testing on Classes</w:t>
      </w:r>
    </w:p>
    <w:p w14:paraId="2E9AAB20" w14:textId="77777777" w:rsidR="007C01E0" w:rsidRDefault="007C01E0" w:rsidP="007C01E0">
      <w:pPr>
        <w:pStyle w:val="Heading2"/>
      </w:pPr>
      <w:r>
        <w:rPr>
          <w:noProof/>
        </w:rPr>
        <w:t>String Builder</w:t>
      </w:r>
    </w:p>
    <w:p w14:paraId="7EA3BFD1" w14:textId="77777777" w:rsidR="007C01E0" w:rsidRPr="000B52FA" w:rsidRDefault="007C01E0" w:rsidP="007C01E0">
      <w:r>
        <w:t xml:space="preserve">You </w:t>
      </w:r>
      <w:proofErr w:type="gramStart"/>
      <w:r>
        <w:t>are given</w:t>
      </w:r>
      <w:proofErr w:type="gramEnd"/>
      <w:r>
        <w:t xml:space="preserve"> the following </w:t>
      </w:r>
      <w:r w:rsidRPr="00E70599">
        <w:rPr>
          <w:b/>
        </w:rPr>
        <w:t xml:space="preserve">JavaScript </w:t>
      </w:r>
      <w:r>
        <w:rPr>
          <w:b/>
        </w:rPr>
        <w:t>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7C01E0" w:rsidRPr="00603773" w14:paraId="5F310416" w14:textId="77777777" w:rsidTr="001E67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6B02A2EB" w14:textId="77777777" w:rsidR="007C01E0" w:rsidRPr="00603773" w:rsidRDefault="007C01E0" w:rsidP="001E672A">
            <w:pPr>
              <w:pStyle w:val="Code"/>
              <w:spacing w:before="0" w:after="0"/>
              <w:jc w:val="center"/>
            </w:pPr>
            <w:r>
              <w:t>string-builder</w:t>
            </w:r>
            <w:r w:rsidRPr="00234FC1">
              <w:t>.js</w:t>
            </w:r>
          </w:p>
        </w:tc>
      </w:tr>
      <w:tr w:rsidR="007C01E0" w:rsidRPr="00234FC1" w14:paraId="3F824BD8" w14:textId="77777777" w:rsidTr="001E672A">
        <w:tc>
          <w:tcPr>
            <w:tcW w:w="10530" w:type="dxa"/>
          </w:tcPr>
          <w:p w14:paraId="76769D6D" w14:textId="77777777" w:rsidR="007C01E0" w:rsidRPr="00332F01" w:rsidRDefault="007C01E0" w:rsidP="001E672A"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(string !== </w:t>
            </w:r>
            <w:r w:rsidRPr="00C57F7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undefined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Array.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from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}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length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++)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-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--)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unshift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(string, startIndex)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(startIndex,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 ...string);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static 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(param)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param !==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throw new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TypeError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'Argument must be 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14:paraId="04A47105" w14:textId="77777777" w:rsidR="007C01E0" w:rsidRDefault="007C01E0" w:rsidP="007C01E0">
      <w:pPr>
        <w:pStyle w:val="Heading3"/>
      </w:pPr>
      <w:r>
        <w:lastRenderedPageBreak/>
        <w:t>Functionality</w:t>
      </w:r>
    </w:p>
    <w:p w14:paraId="33906E3C" w14:textId="77777777" w:rsidR="007C01E0" w:rsidRDefault="007C01E0" w:rsidP="007C01E0">
      <w:r>
        <w:t xml:space="preserve">The above code defines a </w:t>
      </w:r>
      <w:r w:rsidRPr="00735E02">
        <w:rPr>
          <w:b/>
        </w:rPr>
        <w:t>class</w:t>
      </w:r>
      <w:r>
        <w:t xml:space="preserve"> that holds </w:t>
      </w:r>
      <w:r>
        <w:rPr>
          <w:b/>
        </w:rPr>
        <w:t>characters</w:t>
      </w:r>
      <w:r>
        <w:t xml:space="preserve"> (strings with length 1) in an array.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14:paraId="46E1CE16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Can be </w:t>
      </w:r>
      <w:r w:rsidRPr="000577A0">
        <w:rPr>
          <w:b/>
        </w:rPr>
        <w:t>instantiated</w:t>
      </w:r>
      <w:r>
        <w:t xml:space="preserve"> with a passed in </w:t>
      </w:r>
      <w:r w:rsidRPr="000577A0">
        <w:rPr>
          <w:b/>
        </w:rPr>
        <w:t>string</w:t>
      </w:r>
      <w:r>
        <w:t xml:space="preserve"> argument or </w:t>
      </w:r>
      <w:r w:rsidRPr="000577A0">
        <w:rPr>
          <w:b/>
        </w:rPr>
        <w:t>without</w:t>
      </w:r>
      <w:r>
        <w:t xml:space="preserve"> anything</w:t>
      </w:r>
    </w:p>
    <w:p w14:paraId="5FABF71C" w14:textId="77777777" w:rsidR="007C01E0" w:rsidRDefault="007C01E0" w:rsidP="007C01E0">
      <w:pPr>
        <w:pStyle w:val="ListParagraph"/>
        <w:numPr>
          <w:ilvl w:val="0"/>
          <w:numId w:val="29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append</w:t>
      </w:r>
      <w:r w:rsidRPr="00171549">
        <w:rPr>
          <w:rStyle w:val="CodeChar"/>
        </w:rPr>
        <w:t>(</w:t>
      </w:r>
      <w:r>
        <w:rPr>
          <w:rStyle w:val="CodeChar"/>
        </w:rPr>
        <w:t>string</w:t>
      </w:r>
      <w:r w:rsidRPr="00171549">
        <w:rPr>
          <w:rStyle w:val="CodeChar"/>
        </w:rPr>
        <w:t>)</w:t>
      </w:r>
      <w:r>
        <w:t xml:space="preserve"> - </w:t>
      </w:r>
      <w:r>
        <w:rPr>
          <w:b/>
        </w:rPr>
        <w:t>converts</w:t>
      </w:r>
      <w:r>
        <w:t xml:space="preserve"> the passed in </w:t>
      </w:r>
      <w:r>
        <w:rPr>
          <w:b/>
        </w:rPr>
        <w:t xml:space="preserve">string </w:t>
      </w:r>
      <w:r w:rsidRPr="00BA7EE2">
        <w:t xml:space="preserve">argument </w:t>
      </w:r>
      <w:r>
        <w:t>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to </w:t>
      </w:r>
      <w:r w:rsidRPr="00BA7EE2">
        <w:t xml:space="preserve">the </w:t>
      </w:r>
      <w:r w:rsidRPr="00BA7EE2">
        <w:rPr>
          <w:b/>
        </w:rPr>
        <w:t>end</w:t>
      </w:r>
      <w:r w:rsidRPr="00BA7EE2">
        <w:t xml:space="preserve"> </w:t>
      </w:r>
      <w:r>
        <w:t>of the storage</w:t>
      </w:r>
    </w:p>
    <w:p w14:paraId="6333D432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Function </w:t>
      </w:r>
      <w:r w:rsidRPr="00430036">
        <w:rPr>
          <w:rFonts w:ascii="Consolas" w:hAnsi="Consolas"/>
          <w:b/>
          <w:noProof/>
        </w:rPr>
        <w:t>prepend</w:t>
      </w:r>
      <w:r w:rsidRPr="00430036">
        <w:rPr>
          <w:rFonts w:ascii="Consolas" w:hAnsi="Consolas"/>
        </w:rPr>
        <w:t>(</w:t>
      </w:r>
      <w:r w:rsidRPr="00430036">
        <w:rPr>
          <w:rFonts w:ascii="Consolas" w:hAnsi="Consolas"/>
          <w:b/>
        </w:rPr>
        <w:t>string</w:t>
      </w:r>
      <w:r w:rsidRPr="00430036">
        <w:rPr>
          <w:rFonts w:ascii="Consolas" w:hAnsi="Consolas"/>
        </w:rPr>
        <w:t>)</w:t>
      </w:r>
      <w:r>
        <w:t xml:space="preserve"> - </w:t>
      </w:r>
      <w:r>
        <w:rPr>
          <w:b/>
        </w:rPr>
        <w:t>converts</w:t>
      </w:r>
      <w:r>
        <w:t xml:space="preserve"> the passed in </w:t>
      </w:r>
      <w:r w:rsidRPr="00430036">
        <w:rPr>
          <w:b/>
        </w:rPr>
        <w:t>string</w:t>
      </w:r>
      <w:r>
        <w:t xml:space="preserve"> argument 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to the </w:t>
      </w:r>
      <w:r w:rsidRPr="00430036">
        <w:rPr>
          <w:b/>
        </w:rPr>
        <w:t>beginning</w:t>
      </w:r>
      <w:r>
        <w:t xml:space="preserve"> of the storage</w:t>
      </w:r>
    </w:p>
    <w:p w14:paraId="56607900" w14:textId="77777777" w:rsidR="007C01E0" w:rsidRDefault="007C01E0" w:rsidP="007C01E0">
      <w:pPr>
        <w:pStyle w:val="ListParagraph"/>
        <w:numPr>
          <w:ilvl w:val="0"/>
          <w:numId w:val="29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insertAt</w:t>
      </w:r>
      <w:r w:rsidRPr="00171549">
        <w:rPr>
          <w:rStyle w:val="CodeChar"/>
        </w:rPr>
        <w:t>(</w:t>
      </w:r>
      <w:r>
        <w:rPr>
          <w:rStyle w:val="CodeChar"/>
        </w:rPr>
        <w:t>string, index</w:t>
      </w:r>
      <w:r w:rsidRPr="00171549">
        <w:rPr>
          <w:rStyle w:val="CodeChar"/>
        </w:rPr>
        <w:t>)</w:t>
      </w:r>
      <w:r>
        <w:t xml:space="preserve"> - </w:t>
      </w:r>
      <w:r>
        <w:rPr>
          <w:b/>
        </w:rPr>
        <w:t>converts</w:t>
      </w:r>
      <w:r>
        <w:t xml:space="preserve"> the passed in </w:t>
      </w:r>
      <w:r>
        <w:rPr>
          <w:b/>
        </w:rPr>
        <w:t xml:space="preserve">string </w:t>
      </w:r>
      <w:r w:rsidRPr="00BA7EE2">
        <w:t xml:space="preserve">argument </w:t>
      </w:r>
      <w:r>
        <w:t>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at </w:t>
      </w:r>
      <w:r w:rsidRPr="00BA7EE2">
        <w:t xml:space="preserve">the </w:t>
      </w:r>
      <w:r>
        <w:rPr>
          <w:b/>
        </w:rPr>
        <w:t>given</w:t>
      </w:r>
      <w:r w:rsidRPr="00BA7EE2">
        <w:t xml:space="preserve"> </w:t>
      </w:r>
      <w:r>
        <w:t xml:space="preserve">index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>
        <w:t>)</w:t>
      </w:r>
    </w:p>
    <w:p w14:paraId="4E0ED1FC" w14:textId="77777777" w:rsidR="007C01E0" w:rsidRDefault="007C01E0" w:rsidP="007C01E0">
      <w:pPr>
        <w:pStyle w:val="ListParagraph"/>
        <w:numPr>
          <w:ilvl w:val="0"/>
          <w:numId w:val="29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remove</w:t>
      </w:r>
      <w:r w:rsidRPr="00171549">
        <w:rPr>
          <w:rStyle w:val="CodeChar"/>
        </w:rPr>
        <w:t>(</w:t>
      </w:r>
      <w:r>
        <w:rPr>
          <w:rStyle w:val="CodeChar"/>
        </w:rPr>
        <w:t>startIndex, length</w:t>
      </w:r>
      <w:r w:rsidRPr="00171549">
        <w:rPr>
          <w:rStyle w:val="CodeChar"/>
        </w:rPr>
        <w:t>)</w:t>
      </w:r>
      <w:r>
        <w:t xml:space="preserve"> - </w:t>
      </w:r>
      <w:r>
        <w:rPr>
          <w:b/>
        </w:rPr>
        <w:t>removes</w:t>
      </w:r>
      <w:r>
        <w:t xml:space="preserve"> elements from the storage, starting at the given index (</w:t>
      </w:r>
      <w:r w:rsidRPr="00430036">
        <w:rPr>
          <w:b/>
        </w:rPr>
        <w:t>inclusive</w:t>
      </w:r>
      <w:r>
        <w:t xml:space="preserve">), </w:t>
      </w:r>
      <w:r w:rsidRPr="00430036">
        <w:rPr>
          <w:b/>
        </w:rPr>
        <w:t>length</w:t>
      </w:r>
      <w:r>
        <w:t xml:space="preserve"> number of characters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>
        <w:t>)</w:t>
      </w:r>
    </w:p>
    <w:p w14:paraId="299A9A59" w14:textId="77777777" w:rsidR="007C01E0" w:rsidRDefault="007C01E0" w:rsidP="007C01E0">
      <w:pPr>
        <w:pStyle w:val="ListParagraph"/>
        <w:numPr>
          <w:ilvl w:val="0"/>
          <w:numId w:val="29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toString</w:t>
      </w:r>
      <w:r w:rsidRPr="00171549">
        <w:rPr>
          <w:rStyle w:val="CodeChar"/>
        </w:rPr>
        <w:t>()</w:t>
      </w:r>
      <w:r>
        <w:t xml:space="preserve"> - </w:t>
      </w:r>
      <w:r>
        <w:rPr>
          <w:b/>
        </w:rPr>
        <w:t xml:space="preserve">returns </w:t>
      </w:r>
      <w:r>
        <w:t xml:space="preserve">a string with </w:t>
      </w:r>
      <w:r w:rsidRPr="00430036">
        <w:rPr>
          <w:b/>
        </w:rPr>
        <w:t>all</w:t>
      </w:r>
      <w:r>
        <w:t xml:space="preserve"> elements joined by an </w:t>
      </w:r>
      <w:r w:rsidRPr="00430036">
        <w:rPr>
          <w:b/>
        </w:rPr>
        <w:t>empty</w:t>
      </w:r>
      <w:r>
        <w:t xml:space="preserve"> string</w:t>
      </w:r>
    </w:p>
    <w:p w14:paraId="2B200E18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All passed in </w:t>
      </w:r>
      <w:r w:rsidRPr="0074188F">
        <w:rPr>
          <w:b/>
        </w:rPr>
        <w:t>arguments</w:t>
      </w:r>
      <w:r>
        <w:t xml:space="preserve"> should be </w:t>
      </w:r>
      <w:r w:rsidRPr="0074188F">
        <w:rPr>
          <w:b/>
        </w:rPr>
        <w:t>strings</w:t>
      </w:r>
      <w:r>
        <w:rPr>
          <w:b/>
        </w:rPr>
        <w:t xml:space="preserve">. </w:t>
      </w:r>
      <w:r w:rsidRPr="0074188F">
        <w:t>If</w:t>
      </w:r>
      <w:r>
        <w:t xml:space="preserve"> any of them are </w:t>
      </w:r>
      <w:r w:rsidRPr="004050E4">
        <w:rPr>
          <w:b/>
        </w:rPr>
        <w:t>not</w:t>
      </w:r>
      <w:r>
        <w:t xml:space="preserve">, </w:t>
      </w:r>
      <w:r w:rsidRPr="004050E4">
        <w:rPr>
          <w:b/>
        </w:rPr>
        <w:t>throws</w:t>
      </w:r>
      <w:r>
        <w:t xml:space="preserve"> a type </w:t>
      </w:r>
      <w:r w:rsidRPr="004050E4">
        <w:rPr>
          <w:b/>
        </w:rPr>
        <w:t>error</w:t>
      </w:r>
      <w:r>
        <w:t xml:space="preserve"> with the following message: "</w:t>
      </w:r>
      <w:r w:rsidRPr="004050E4">
        <w:rPr>
          <w:b/>
        </w:rPr>
        <w:t>Argument must be a string</w:t>
      </w:r>
      <w:r>
        <w:t>"</w:t>
      </w:r>
    </w:p>
    <w:p w14:paraId="07C96652" w14:textId="77777777" w:rsidR="007C01E0" w:rsidRDefault="007C01E0" w:rsidP="007C01E0">
      <w:pPr>
        <w:pStyle w:val="Heading3"/>
      </w:pPr>
      <w:r>
        <w:t>Example</w:t>
      </w:r>
    </w:p>
    <w:p w14:paraId="546702B9" w14:textId="77777777" w:rsidR="007C01E0" w:rsidRDefault="007C01E0" w:rsidP="007C01E0">
      <w:r>
        <w:t xml:space="preserve">This is an example how this code </w:t>
      </w:r>
      <w:proofErr w:type="gramStart"/>
      <w:r>
        <w:t xml:space="preserve">is </w:t>
      </w:r>
      <w:r w:rsidRPr="00E70599">
        <w:rPr>
          <w:b/>
        </w:rPr>
        <w:t>intended to be used</w:t>
      </w:r>
      <w:proofErr w:type="gramEnd"/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7C01E0" w:rsidRPr="00234FC1" w14:paraId="74DCF525" w14:textId="77777777" w:rsidTr="001E672A">
        <w:tc>
          <w:tcPr>
            <w:tcW w:w="6351" w:type="dxa"/>
            <w:shd w:val="clear" w:color="auto" w:fill="D9D9D9" w:themeFill="background1" w:themeFillShade="D9"/>
          </w:tcPr>
          <w:p w14:paraId="0EE0501F" w14:textId="77777777" w:rsidR="007C01E0" w:rsidRPr="00234FC1" w:rsidRDefault="007C01E0" w:rsidP="001E67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E71BA" w14:textId="77777777" w:rsidR="007C01E0" w:rsidRPr="00234FC1" w:rsidRDefault="007C01E0" w:rsidP="001E67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7E0DDCCF" w14:textId="77777777" w:rsidR="007C01E0" w:rsidRPr="00234FC1" w:rsidRDefault="007C01E0" w:rsidP="001E67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7C01E0" w:rsidRPr="00234FC1" w14:paraId="38174E41" w14:textId="77777777" w:rsidTr="001E672A">
        <w:trPr>
          <w:trHeight w:val="1785"/>
        </w:trPr>
        <w:tc>
          <w:tcPr>
            <w:tcW w:w="6351" w:type="dxa"/>
          </w:tcPr>
          <w:p w14:paraId="5BB587B2" w14:textId="77777777" w:rsidR="007C01E0" w:rsidRPr="004050E4" w:rsidRDefault="007C01E0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str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'hello'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', there'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'User, 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'woop'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5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E23B039" w14:textId="77777777" w:rsidR="007C01E0" w:rsidRPr="00855D7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14:paraId="1A2C5E84" w14:textId="77777777" w:rsidR="007C01E0" w:rsidRPr="004050E4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33329F55" w14:textId="77777777" w:rsidR="007C01E0" w:rsidRPr="00234FC1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121ED4D" w14:textId="77777777" w:rsidR="007C01E0" w:rsidRDefault="007C01E0" w:rsidP="007C01E0">
      <w:pPr>
        <w:pStyle w:val="Heading3"/>
      </w:pPr>
      <w:r>
        <w:t>Your Task</w:t>
      </w:r>
    </w:p>
    <w:p w14:paraId="3D998D12" w14:textId="77777777" w:rsidR="007C01E0" w:rsidRDefault="007C01E0" w:rsidP="007C01E0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>
        <w:rPr>
          <w:rStyle w:val="CodeChar"/>
        </w:rPr>
        <w:t>StringBuilder</w:t>
      </w:r>
      <w:r>
        <w:t xml:space="preserve"> class. Make sure it </w:t>
      </w:r>
      <w:proofErr w:type="gramStart"/>
      <w:r>
        <w:t xml:space="preserve">is </w:t>
      </w:r>
      <w:r w:rsidRPr="00332F01">
        <w:rPr>
          <w:rStyle w:val="Strong"/>
        </w:rPr>
        <w:t>correctly defined</w:t>
      </w:r>
      <w:proofErr w:type="gramEnd"/>
      <w:r w:rsidRPr="00332F01">
        <w:rPr>
          <w:rStyle w:val="Strong"/>
        </w:rPr>
        <w:t xml:space="preserve"> as a class</w:t>
      </w:r>
      <w:r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C01E0" w:rsidRPr="00A329C4" w14:paraId="202BF844" w14:textId="77777777" w:rsidTr="001E672A">
        <w:trPr>
          <w:trHeight w:val="1551"/>
        </w:trPr>
        <w:tc>
          <w:tcPr>
            <w:tcW w:w="10387" w:type="dxa"/>
          </w:tcPr>
          <w:p w14:paraId="46C5CD2C" w14:textId="77777777" w:rsidR="007C01E0" w:rsidRPr="00A329C4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5CDE76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ECF27A9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C317395" w14:textId="77777777" w:rsidR="007C01E0" w:rsidRPr="00A329C4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1E01A13" w14:textId="77777777" w:rsidR="007C01E0" w:rsidRDefault="007C01E0" w:rsidP="007C01E0">
      <w:pPr>
        <w:pStyle w:val="Heading2"/>
      </w:pPr>
      <w:r>
        <w:t>Payment Package</w:t>
      </w:r>
    </w:p>
    <w:p w14:paraId="1D552EC9" w14:textId="77777777" w:rsidR="007C01E0" w:rsidRDefault="007C01E0" w:rsidP="007C01E0">
      <w:r>
        <w:t xml:space="preserve">You </w:t>
      </w:r>
      <w:proofErr w:type="gramStart"/>
      <w:r>
        <w:t>are given</w:t>
      </w:r>
      <w:proofErr w:type="gramEnd"/>
      <w:r>
        <w:t xml:space="preserve">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7C01E0" w14:paraId="126C1968" w14:textId="77777777" w:rsidTr="001E67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08D5D" w14:textId="77777777" w:rsidR="007C01E0" w:rsidRDefault="007C01E0" w:rsidP="001E672A">
            <w:pPr>
              <w:pStyle w:val="Code"/>
              <w:spacing w:before="0" w:after="0"/>
              <w:jc w:val="center"/>
            </w:pPr>
            <w:r>
              <w:t>PaymentPackage.js</w:t>
            </w:r>
          </w:p>
        </w:tc>
      </w:tr>
      <w:tr w:rsidR="007C01E0" w14:paraId="13907B43" w14:textId="77777777" w:rsidTr="001E67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5E7B" w14:textId="77777777" w:rsidR="007C01E0" w:rsidRDefault="007C01E0" w:rsidP="001E672A"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14:paraId="28D5865E" w14:textId="77777777" w:rsidR="007C01E0" w:rsidRDefault="007C01E0" w:rsidP="007C01E0">
      <w:pPr>
        <w:pStyle w:val="Heading3"/>
      </w:pPr>
      <w:r>
        <w:lastRenderedPageBreak/>
        <w:t>Functionality</w:t>
      </w:r>
    </w:p>
    <w:p w14:paraId="22909380" w14:textId="77777777" w:rsidR="007C01E0" w:rsidRDefault="007C01E0" w:rsidP="007C01E0">
      <w:r>
        <w:t xml:space="preserve">The above code defines a </w:t>
      </w:r>
      <w:r>
        <w:rPr>
          <w:b/>
        </w:rPr>
        <w:t>class</w:t>
      </w:r>
      <w:r>
        <w:t xml:space="preserve"> that contains information about a </w:t>
      </w:r>
      <w:r>
        <w:rPr>
          <w:rStyle w:val="Strong"/>
        </w:rPr>
        <w:t>payment package</w:t>
      </w:r>
      <w:r>
        <w:t xml:space="preserve">. An </w:t>
      </w:r>
      <w:r>
        <w:rPr>
          <w:b/>
        </w:rPr>
        <w:t>instance</w:t>
      </w:r>
      <w:r>
        <w:t xml:space="preserve"> of the class should support the following operations:</w:t>
      </w:r>
    </w:p>
    <w:p w14:paraId="1F7756B1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Can be </w:t>
      </w:r>
      <w:r>
        <w:rPr>
          <w:b/>
        </w:rPr>
        <w:t>instantiated</w:t>
      </w:r>
      <w:r>
        <w:t xml:space="preserve"> with two parameters - a string name and number value</w:t>
      </w:r>
    </w:p>
    <w:p w14:paraId="404578D3" w14:textId="77777777" w:rsidR="007C01E0" w:rsidRDefault="007C01E0" w:rsidP="007C01E0">
      <w:pPr>
        <w:pStyle w:val="ListParagraph"/>
        <w:numPr>
          <w:ilvl w:val="0"/>
          <w:numId w:val="29"/>
        </w:numPr>
      </w:pPr>
      <w:proofErr w:type="spellStart"/>
      <w:r>
        <w:t>Accessor</w:t>
      </w:r>
      <w:proofErr w:type="spellEnd"/>
      <w:r>
        <w:t xml:space="preserve"> </w:t>
      </w:r>
      <w:r>
        <w:rPr>
          <w:rStyle w:val="CodeChar"/>
        </w:rPr>
        <w:t>name</w:t>
      </w:r>
      <w:r>
        <w:t xml:space="preserve"> - used to get and set the value of name</w:t>
      </w:r>
    </w:p>
    <w:p w14:paraId="44391D28" w14:textId="77777777" w:rsidR="007C01E0" w:rsidRDefault="007C01E0" w:rsidP="007C01E0">
      <w:pPr>
        <w:pStyle w:val="ListParagraph"/>
        <w:numPr>
          <w:ilvl w:val="0"/>
          <w:numId w:val="29"/>
        </w:numPr>
      </w:pPr>
      <w:proofErr w:type="spellStart"/>
      <w:r>
        <w:t>Accessor</w:t>
      </w:r>
      <w:proofErr w:type="spellEnd"/>
      <w:r>
        <w:t xml:space="preserve"> </w:t>
      </w:r>
      <w:r>
        <w:rPr>
          <w:rStyle w:val="CodeChar"/>
        </w:rPr>
        <w:t>value</w:t>
      </w:r>
      <w:r>
        <w:t xml:space="preserve"> - used to get and set the value of value</w:t>
      </w:r>
    </w:p>
    <w:p w14:paraId="5E204D96" w14:textId="77777777" w:rsidR="007C01E0" w:rsidRDefault="007C01E0" w:rsidP="007C01E0">
      <w:pPr>
        <w:pStyle w:val="ListParagraph"/>
        <w:numPr>
          <w:ilvl w:val="0"/>
          <w:numId w:val="29"/>
        </w:numPr>
      </w:pPr>
      <w:proofErr w:type="spellStart"/>
      <w:r>
        <w:t>Accessor</w:t>
      </w:r>
      <w:proofErr w:type="spellEnd"/>
      <w:r>
        <w:t xml:space="preserve"> </w:t>
      </w:r>
      <w:r>
        <w:rPr>
          <w:rStyle w:val="CodeChar"/>
        </w:rPr>
        <w:t>VAT</w:t>
      </w:r>
      <w:r>
        <w:t xml:space="preserve"> - used to get and set the value of VAT</w:t>
      </w:r>
    </w:p>
    <w:p w14:paraId="184D6D54" w14:textId="77777777" w:rsidR="007C01E0" w:rsidRDefault="007C01E0" w:rsidP="007C01E0">
      <w:pPr>
        <w:pStyle w:val="ListParagraph"/>
        <w:numPr>
          <w:ilvl w:val="0"/>
          <w:numId w:val="29"/>
        </w:numPr>
      </w:pPr>
      <w:proofErr w:type="spellStart"/>
      <w:r>
        <w:t>Accessor</w:t>
      </w:r>
      <w:proofErr w:type="spellEnd"/>
      <w:r>
        <w:t xml:space="preserve"> </w:t>
      </w:r>
      <w:r>
        <w:rPr>
          <w:rStyle w:val="CodeChar"/>
        </w:rPr>
        <w:t>active</w:t>
      </w:r>
      <w:r>
        <w:t xml:space="preserve"> - used to get and set the value of active</w:t>
      </w:r>
    </w:p>
    <w:p w14:paraId="6D67F053" w14:textId="77777777" w:rsidR="007C01E0" w:rsidRDefault="007C01E0" w:rsidP="007C01E0">
      <w:pPr>
        <w:pStyle w:val="ListParagraph"/>
        <w:numPr>
          <w:ilvl w:val="0"/>
          <w:numId w:val="29"/>
        </w:numPr>
      </w:pPr>
      <w:r>
        <w:t xml:space="preserve">Function </w:t>
      </w:r>
      <w:r>
        <w:rPr>
          <w:rStyle w:val="CodeChar"/>
        </w:rPr>
        <w:t>toString()</w:t>
      </w:r>
      <w:r>
        <w:t xml:space="preserve"> - return a string, containing an overview of the instance; if the package is </w:t>
      </w:r>
      <w:r>
        <w:rPr>
          <w:rStyle w:val="Strong"/>
        </w:rPr>
        <w:t>not active</w:t>
      </w:r>
      <w:r>
        <w:t>, append the label "</w:t>
      </w:r>
      <w:r>
        <w:rPr>
          <w:rStyle w:val="Strong"/>
        </w:rPr>
        <w:t>(inactive)</w:t>
      </w:r>
      <w:r>
        <w:t xml:space="preserve">" to the printed </w:t>
      </w:r>
      <w:r>
        <w:rPr>
          <w:rStyle w:val="Strong"/>
        </w:rPr>
        <w:t>name</w:t>
      </w:r>
    </w:p>
    <w:p w14:paraId="477BA4ED" w14:textId="77777777" w:rsidR="007C01E0" w:rsidRDefault="007C01E0" w:rsidP="007C01E0">
      <w:r>
        <w:t>When creating an instance, or changing any of the property values, the parameters are validated. They must follow these rules:</w:t>
      </w:r>
    </w:p>
    <w:p w14:paraId="6D72ECD7" w14:textId="77777777" w:rsidR="007C01E0" w:rsidRDefault="007C01E0" w:rsidP="007C01E0">
      <w:pPr>
        <w:pStyle w:val="ListParagraph"/>
        <w:numPr>
          <w:ilvl w:val="0"/>
          <w:numId w:val="30"/>
        </w:numPr>
      </w:pPr>
      <w:r>
        <w:rPr>
          <w:rStyle w:val="CodeChar"/>
        </w:rPr>
        <w:t>name</w:t>
      </w:r>
      <w:r>
        <w:t xml:space="preserve"> - non-empty string</w:t>
      </w:r>
    </w:p>
    <w:p w14:paraId="6CF4DEA7" w14:textId="77777777" w:rsidR="007C01E0" w:rsidRDefault="007C01E0" w:rsidP="007C01E0">
      <w:pPr>
        <w:pStyle w:val="ListParagraph"/>
        <w:numPr>
          <w:ilvl w:val="0"/>
          <w:numId w:val="30"/>
        </w:numPr>
      </w:pPr>
      <w:r>
        <w:rPr>
          <w:rStyle w:val="CodeChar"/>
        </w:rPr>
        <w:t>value</w:t>
      </w:r>
      <w:r>
        <w:t xml:space="preserve"> - non-negative number</w:t>
      </w:r>
    </w:p>
    <w:p w14:paraId="090E91E6" w14:textId="77777777" w:rsidR="007C01E0" w:rsidRDefault="007C01E0" w:rsidP="007C01E0">
      <w:pPr>
        <w:pStyle w:val="ListParagraph"/>
        <w:numPr>
          <w:ilvl w:val="0"/>
          <w:numId w:val="30"/>
        </w:numPr>
      </w:pPr>
      <w:r>
        <w:rPr>
          <w:rStyle w:val="CodeChar"/>
        </w:rPr>
        <w:t>VAT</w:t>
      </w:r>
      <w:r>
        <w:t xml:space="preserve"> - non-negative number</w:t>
      </w:r>
    </w:p>
    <w:p w14:paraId="0EFFE752" w14:textId="77777777" w:rsidR="007C01E0" w:rsidRDefault="007C01E0" w:rsidP="007C01E0">
      <w:pPr>
        <w:pStyle w:val="ListParagraph"/>
        <w:numPr>
          <w:ilvl w:val="0"/>
          <w:numId w:val="30"/>
        </w:numPr>
      </w:pPr>
      <w:r>
        <w:rPr>
          <w:rStyle w:val="CodeChar"/>
        </w:rPr>
        <w:t>active</w:t>
      </w:r>
      <w:r>
        <w:t xml:space="preserve"> - Boolean</w:t>
      </w:r>
    </w:p>
    <w:p w14:paraId="0A59E233" w14:textId="77777777" w:rsidR="007C01E0" w:rsidRDefault="007C01E0" w:rsidP="007C01E0">
      <w:r>
        <w:lastRenderedPageBreak/>
        <w:t xml:space="preserve">If any of the requirements </w:t>
      </w:r>
      <w:proofErr w:type="gramStart"/>
      <w:r>
        <w:t>aren’t</w:t>
      </w:r>
      <w:proofErr w:type="gramEnd"/>
      <w:r>
        <w:t xml:space="preserve"> met, the operation must throw an error.</w:t>
      </w:r>
    </w:p>
    <w:p w14:paraId="354774DA" w14:textId="77777777" w:rsidR="007C01E0" w:rsidRPr="00D5447C" w:rsidRDefault="007C01E0" w:rsidP="007C01E0">
      <w:pPr>
        <w:rPr>
          <w:rStyle w:val="Strong"/>
          <w:i/>
        </w:rPr>
      </w:pPr>
      <w:r>
        <w:rPr>
          <w:rStyle w:val="Strong"/>
          <w:i/>
        </w:rPr>
        <w:t>Scroll down for examples and details about submitting to Judge.</w:t>
      </w:r>
    </w:p>
    <w:p w14:paraId="115A9D20" w14:textId="77777777" w:rsidR="007C01E0" w:rsidRDefault="007C01E0" w:rsidP="007C01E0">
      <w:pPr>
        <w:pStyle w:val="Heading3"/>
      </w:pPr>
      <w:r>
        <w:t>Example</w:t>
      </w:r>
    </w:p>
    <w:p w14:paraId="5C4A8481" w14:textId="77777777" w:rsidR="007C01E0" w:rsidRDefault="007C01E0" w:rsidP="007C01E0">
      <w:r>
        <w:t xml:space="preserve">This is an example how this code </w:t>
      </w:r>
      <w:proofErr w:type="gramStart"/>
      <w:r>
        <w:t xml:space="preserve">is </w:t>
      </w:r>
      <w:r>
        <w:rPr>
          <w:b/>
        </w:rPr>
        <w:t>intended to be used</w:t>
      </w:r>
      <w:proofErr w:type="gramEnd"/>
      <w:r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7C01E0" w14:paraId="3306C08A" w14:textId="77777777" w:rsidTr="001E67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A2553" w14:textId="77777777" w:rsidR="007C01E0" w:rsidRDefault="007C01E0" w:rsidP="001E67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7C01E0" w14:paraId="38078037" w14:textId="77777777" w:rsidTr="001E67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A61" w14:textId="77777777" w:rsidR="007C01E0" w:rsidRDefault="007C01E0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];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  <w:tr w:rsidR="007C01E0" w14:paraId="174D6B60" w14:textId="77777777" w:rsidTr="001E67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CE8192" w14:textId="77777777" w:rsidR="007C01E0" w:rsidRDefault="007C01E0" w:rsidP="001E67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7C01E0" w14:paraId="4C825850" w14:textId="77777777" w:rsidTr="001E67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F13C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415F367B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CB9E28C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02351B36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4A618DF4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1B8FB159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7293566E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1967B585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3AAB7706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5F01F480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690DABBD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3F82C90F" w14:textId="77777777" w:rsidR="007C01E0" w:rsidRDefault="007C01E0" w:rsidP="007C01E0">
      <w:pPr>
        <w:pStyle w:val="Heading3"/>
      </w:pPr>
      <w:r>
        <w:t>Your Task</w:t>
      </w:r>
    </w:p>
    <w:p w14:paraId="17680FAE" w14:textId="77777777" w:rsidR="007C01E0" w:rsidRDefault="007C01E0" w:rsidP="007C01E0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unit tests</w:t>
      </w:r>
      <w:r>
        <w:t xml:space="preserve"> to test the entire functionality of the </w:t>
      </w:r>
      <w:r>
        <w:rPr>
          <w:rStyle w:val="CodeChar"/>
        </w:rPr>
        <w:t>PaymentPackage</w:t>
      </w:r>
      <w:r>
        <w:t xml:space="preserve"> 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7C01E0" w14:paraId="38E5A758" w14:textId="77777777" w:rsidTr="001E672A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47C7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0844E4C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EBC8B82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240C228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</w:p>
          <w:p w14:paraId="396560C2" w14:textId="77777777" w:rsidR="007C01E0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13DBF6F" w14:textId="77777777" w:rsidR="007C01E0" w:rsidRPr="009F25EB" w:rsidRDefault="007C01E0" w:rsidP="001E67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D51A047" w14:textId="77777777" w:rsidR="007C01E0" w:rsidRPr="00747B7D" w:rsidRDefault="007C01E0" w:rsidP="007C01E0"/>
    <w:p w14:paraId="4A699B1D" w14:textId="62EDB58D" w:rsidR="00D86BA3" w:rsidRDefault="00D86BA3" w:rsidP="00D86BA3">
      <w:pPr>
        <w:rPr>
          <w:sz w:val="24"/>
          <w:szCs w:val="24"/>
        </w:rPr>
      </w:pPr>
    </w:p>
    <w:p w14:paraId="51D7452E" w14:textId="77777777" w:rsidR="00D86BA3" w:rsidRPr="0098634C" w:rsidRDefault="00D86BA3" w:rsidP="00D86BA3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14:paraId="4A85C67C" w14:textId="6A07673A" w:rsidR="00D86BA3" w:rsidRDefault="000124FF" w:rsidP="0096315E">
      <w:pPr>
        <w:pStyle w:val="Heading2"/>
        <w:numPr>
          <w:ilvl w:val="0"/>
          <w:numId w:val="0"/>
        </w:numPr>
        <w:ind w:left="180"/>
      </w:pPr>
      <w:proofErr w:type="gramStart"/>
      <w:r>
        <w:t>7</w:t>
      </w:r>
      <w:r w:rsidR="0096315E">
        <w:t>.</w:t>
      </w:r>
      <w:r w:rsidR="00D86BA3">
        <w:t>*</w:t>
      </w:r>
      <w:proofErr w:type="gramEnd"/>
      <w:r w:rsidR="00D86BA3">
        <w:t>*Warehouse - Unit Testing</w:t>
      </w:r>
    </w:p>
    <w:p w14:paraId="091C558C" w14:textId="77777777" w:rsidR="00D86BA3" w:rsidRDefault="00D86BA3" w:rsidP="00D86BA3">
      <w:pPr>
        <w:suppressAutoHyphens/>
      </w:pPr>
      <w:r>
        <w:t xml:space="preserve">You </w:t>
      </w:r>
      <w:proofErr w:type="gramStart"/>
      <w:r>
        <w:t>are given</w:t>
      </w:r>
      <w:proofErr w:type="gramEnd"/>
      <w:r>
        <w:t xml:space="preserve"> the following </w:t>
      </w:r>
      <w:r w:rsidRPr="00D818CA">
        <w:t>JavaScript</w:t>
      </w:r>
      <w:r>
        <w:rPr>
          <w:b/>
          <w:bCs/>
        </w:rPr>
        <w:t xml:space="preserve"> </w:t>
      </w:r>
      <w:r w:rsidRPr="00D818CA">
        <w:t>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D86BA3" w14:paraId="731588D1" w14:textId="77777777" w:rsidTr="001E672A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F0A8ED0" w14:textId="77777777" w:rsidR="00D86BA3" w:rsidRDefault="00D86BA3" w:rsidP="001E672A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D86BA3" w14:paraId="46290703" w14:textId="77777777" w:rsidTr="001E672A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2EB02A" w14:textId="77777777" w:rsidR="00D86BA3" w:rsidRPr="00900EC4" w:rsidRDefault="00D86BA3" w:rsidP="001E672A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</w:rPr>
            </w:pP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Warehouse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typeof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constructor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(capacity)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proofErr w:type="spellEnd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capacity;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: {},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: {}};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addProduct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(type, 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addedQuantity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((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proofErr w:type="spellEnd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()) - quantity);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addedQuantity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[type].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(product)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[type][product] +=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orderProducts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sortedKeys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[type])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sort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((a, b) =&gt;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[type][b] -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[type][a]);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sortedKeys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+=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 =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productsCount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 +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productsCount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revision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()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]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 ${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]}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trim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scrapeAProduct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find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(t =&gt;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[t]).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includes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(product));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!==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undefined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(quantity &lt;=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 -=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${product}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EFECA12" w14:textId="77777777" w:rsidR="00D86BA3" w:rsidRDefault="00D86BA3" w:rsidP="00D86BA3">
      <w:pPr>
        <w:pStyle w:val="Heading3"/>
      </w:pPr>
      <w:r w:rsidRPr="00872879">
        <w:lastRenderedPageBreak/>
        <w:t>Functionality</w:t>
      </w:r>
    </w:p>
    <w:p w14:paraId="7F9ACF0E" w14:textId="77777777" w:rsidR="00D86BA3" w:rsidRDefault="00D86BA3" w:rsidP="00D86BA3">
      <w:pPr>
        <w:tabs>
          <w:tab w:val="left" w:pos="90"/>
        </w:tabs>
        <w:suppressAutoHyphens/>
        <w:ind w:left="360"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14:paraId="710646F7" w14:textId="77777777" w:rsidR="00D86BA3" w:rsidRPr="00900EC4" w:rsidRDefault="00D86BA3" w:rsidP="00D86BA3">
      <w:pPr>
        <w:rPr>
          <w:rFonts w:ascii="Consolas" w:hAnsi="Consolas"/>
        </w:rPr>
      </w:pPr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should throw a string:</w:t>
      </w:r>
      <w:r>
        <w:rPr>
          <w:b/>
          <w:bCs/>
        </w:rPr>
        <w:br/>
      </w:r>
      <w:r w:rsidRPr="00900EC4">
        <w:rPr>
          <w:rFonts w:ascii="Consolas" w:hAnsi="Consolas"/>
          <w:b/>
          <w:bCs/>
        </w:rPr>
        <w:t>"Invalid given warehouse space"</w:t>
      </w:r>
    </w:p>
    <w:p w14:paraId="18DD6DBD" w14:textId="77777777" w:rsidR="00D86BA3" w:rsidRPr="00BC7D1A" w:rsidRDefault="00D86BA3" w:rsidP="00D86BA3">
      <w:pPr>
        <w:pStyle w:val="Heading4"/>
        <w:rPr>
          <w:lang w:val="bg-BG"/>
        </w:rPr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type, product, quantity) </w:t>
      </w:r>
    </w:p>
    <w:p w14:paraId="01C7B6D1" w14:textId="77777777" w:rsidR="00D86BA3" w:rsidRDefault="00D86BA3" w:rsidP="00D86BA3">
      <w:pPr>
        <w:ind w:left="360"/>
      </w:pPr>
      <w:r>
        <w:rPr>
          <w:b/>
          <w:bCs/>
        </w:rPr>
        <w:t>Adds</w:t>
      </w:r>
      <w:r>
        <w:t xml:space="preserve"> the given product if there is space in the warehouse and </w:t>
      </w:r>
      <w:r>
        <w:rPr>
          <w:b/>
          <w:bCs/>
        </w:rPr>
        <w:t>return the object with the given type with already added products</w:t>
      </w:r>
      <w:r>
        <w:rPr>
          <w:b/>
          <w:bCs/>
          <w:lang w:val="bg-BG"/>
        </w:rPr>
        <w:t xml:space="preserve">. </w:t>
      </w:r>
      <w:r>
        <w:t xml:space="preserve">In these cases when the product </w:t>
      </w:r>
      <w:proofErr w:type="gramStart"/>
      <w:r>
        <w:t>is added</w:t>
      </w:r>
      <w:proofErr w:type="gramEnd"/>
      <w:r>
        <w:t xml:space="preserve"> more than 1 time, the quantity should be </w:t>
      </w:r>
      <w:r>
        <w:rPr>
          <w:b/>
          <w:bCs/>
        </w:rPr>
        <w:t>sum</w:t>
      </w:r>
      <w:r>
        <w:t xml:space="preserve">. When there is </w:t>
      </w:r>
      <w:r>
        <w:rPr>
          <w:b/>
          <w:bCs/>
        </w:rPr>
        <w:t xml:space="preserve">no place </w:t>
      </w:r>
      <w:r>
        <w:t xml:space="preserve">for the current product, you should </w:t>
      </w:r>
      <w:r>
        <w:rPr>
          <w:b/>
          <w:bCs/>
        </w:rPr>
        <w:t xml:space="preserve">throw </w:t>
      </w:r>
      <w:r>
        <w:t xml:space="preserve">a string that says: </w:t>
      </w:r>
    </w:p>
    <w:p w14:paraId="65BD2A85" w14:textId="77777777" w:rsidR="00D86BA3" w:rsidRPr="00900EC4" w:rsidRDefault="00D86BA3" w:rsidP="00D86BA3">
      <w:pPr>
        <w:ind w:left="36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t>"There is not enough space or the warehouse is already full"</w:t>
      </w:r>
    </w:p>
    <w:p w14:paraId="25150BCF" w14:textId="77777777" w:rsidR="00D86BA3" w:rsidRDefault="00D86BA3" w:rsidP="00D86BA3">
      <w:pPr>
        <w:pStyle w:val="Heading4"/>
      </w:pPr>
      <w:proofErr w:type="spellStart"/>
      <w:proofErr w:type="gramStart"/>
      <w:r>
        <w:t>orderProducts</w:t>
      </w:r>
      <w:proofErr w:type="spellEnd"/>
      <w:r>
        <w:t>(</w:t>
      </w:r>
      <w:proofErr w:type="gramEnd"/>
      <w:r>
        <w:t xml:space="preserve">type) </w:t>
      </w:r>
    </w:p>
    <w:p w14:paraId="3372C65D" w14:textId="77777777" w:rsidR="00D86BA3" w:rsidRDefault="00D86BA3" w:rsidP="00D86BA3">
      <w:pPr>
        <w:ind w:left="360"/>
      </w:pPr>
      <w:r>
        <w:rPr>
          <w:b/>
          <w:bCs/>
        </w:rPr>
        <w:t xml:space="preserve">Sorts all products </w:t>
      </w:r>
      <w:r>
        <w:t xml:space="preserve">of a given </w:t>
      </w:r>
      <w:r w:rsidRPr="00900EC4">
        <w:rPr>
          <w:rFonts w:ascii="Consolas" w:hAnsi="Consolas"/>
          <w:b/>
          <w:bCs/>
        </w:rPr>
        <w:t>type in descending order</w:t>
      </w:r>
      <w:r>
        <w:rPr>
          <w:b/>
          <w:bCs/>
        </w:rPr>
        <w:t xml:space="preserve"> </w:t>
      </w:r>
      <w:r>
        <w:t xml:space="preserve">by the </w:t>
      </w:r>
      <w:r w:rsidRPr="00900EC4">
        <w:rPr>
          <w:rFonts w:ascii="Consolas" w:hAnsi="Consolas"/>
          <w:b/>
          <w:bCs/>
        </w:rPr>
        <w:t>quantity.</w:t>
      </w:r>
    </w:p>
    <w:p w14:paraId="5530A02C" w14:textId="77777777" w:rsidR="00D86BA3" w:rsidRDefault="00D86BA3" w:rsidP="00D86BA3">
      <w:pPr>
        <w:pStyle w:val="Heading4"/>
      </w:pPr>
      <w:proofErr w:type="spellStart"/>
      <w:proofErr w:type="gramStart"/>
      <w:r>
        <w:t>occupiedCapacity</w:t>
      </w:r>
      <w:proofErr w:type="spellEnd"/>
      <w:r>
        <w:t>()</w:t>
      </w:r>
      <w:proofErr w:type="gramEnd"/>
      <w:r>
        <w:t xml:space="preserve"> </w:t>
      </w:r>
    </w:p>
    <w:p w14:paraId="457D8F47" w14:textId="77777777" w:rsidR="00D86BA3" w:rsidRDefault="00D86BA3" w:rsidP="00D86BA3">
      <w:pPr>
        <w:ind w:left="360"/>
      </w:pPr>
      <w:r>
        <w:rPr>
          <w:b/>
          <w:bCs/>
        </w:rPr>
        <w:t>Returns</w:t>
      </w:r>
      <w:r>
        <w:t xml:space="preserve"> a number, which represents the </w:t>
      </w:r>
      <w:r>
        <w:rPr>
          <w:b/>
          <w:bCs/>
        </w:rPr>
        <w:t xml:space="preserve">already occupied </w:t>
      </w:r>
      <w:r>
        <w:t>place in the warehouse.</w:t>
      </w:r>
    </w:p>
    <w:p w14:paraId="7CEE61B8" w14:textId="77777777" w:rsidR="00D86BA3" w:rsidRDefault="00D86BA3" w:rsidP="00D86BA3">
      <w:pPr>
        <w:pStyle w:val="Heading4"/>
      </w:pPr>
      <w:proofErr w:type="gramStart"/>
      <w:r w:rsidRPr="00872879">
        <w:lastRenderedPageBreak/>
        <w:t>revision</w:t>
      </w:r>
      <w:r>
        <w:t>()</w:t>
      </w:r>
      <w:proofErr w:type="gramEnd"/>
    </w:p>
    <w:p w14:paraId="6027C242" w14:textId="77777777" w:rsidR="00D86BA3" w:rsidRDefault="00D86BA3" w:rsidP="00D86BA3">
      <w:pPr>
        <w:ind w:left="360"/>
      </w:pPr>
      <w:r w:rsidRPr="00900EC4">
        <w:rPr>
          <w:b/>
        </w:rPr>
        <w:t>Returns</w:t>
      </w:r>
      <w:r>
        <w:t xml:space="preserve"> a string in which we print </w:t>
      </w:r>
      <w:r w:rsidRPr="00900EC4">
        <w:rPr>
          <w:b/>
        </w:rPr>
        <w:t>all products</w:t>
      </w:r>
      <w:r>
        <w:t xml:space="preserve"> of </w:t>
      </w:r>
      <w:r w:rsidRPr="00900EC4">
        <w:rPr>
          <w:b/>
        </w:rPr>
        <w:t>each type</w:t>
      </w:r>
      <w:r>
        <w:t xml:space="preserve">, into the following </w:t>
      </w:r>
      <w:r w:rsidRPr="00900EC4">
        <w:rPr>
          <w:b/>
        </w:rPr>
        <w:t>format</w:t>
      </w:r>
      <w:r>
        <w:t xml:space="preserve">: </w:t>
      </w:r>
    </w:p>
    <w:p w14:paraId="705445E6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'Product type - [Food]'</w:t>
      </w:r>
    </w:p>
    <w:p w14:paraId="6C0A8648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14:paraId="6ACE7090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</w:p>
    <w:p w14:paraId="0CC1409F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'Product type - [Drink]'</w:t>
      </w:r>
    </w:p>
    <w:p w14:paraId="6CD8D46C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14:paraId="555A2A12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</w:r>
      <w:r w:rsidRPr="00666623">
        <w:rPr>
          <w:rFonts w:cstheme="minorHAnsi"/>
          <w:b/>
          <w:bCs/>
        </w:rPr>
        <w:t xml:space="preserve">If there is not at least </w:t>
      </w:r>
      <w:proofErr w:type="gramStart"/>
      <w:r w:rsidRPr="00666623">
        <w:rPr>
          <w:rFonts w:cstheme="minorHAnsi"/>
          <w:b/>
          <w:bCs/>
        </w:rPr>
        <w:t>1</w:t>
      </w:r>
      <w:proofErr w:type="gramEnd"/>
      <w:r w:rsidRPr="00666623">
        <w:rPr>
          <w:rFonts w:cstheme="minorHAnsi"/>
          <w:b/>
          <w:bCs/>
        </w:rPr>
        <w:t xml:space="preserve"> product in the warehouse </w:t>
      </w:r>
      <w:r w:rsidRPr="00666623">
        <w:rPr>
          <w:rFonts w:cstheme="minorHAnsi"/>
        </w:rPr>
        <w:t xml:space="preserve">we </w:t>
      </w:r>
      <w:r w:rsidRPr="00666623">
        <w:rPr>
          <w:rFonts w:cstheme="minorHAnsi"/>
          <w:b/>
          <w:bCs/>
        </w:rPr>
        <w:t xml:space="preserve">return </w:t>
      </w:r>
      <w:r w:rsidRPr="00CD783D">
        <w:rPr>
          <w:rFonts w:cstheme="minorHAnsi"/>
        </w:rPr>
        <w:t xml:space="preserve">the string: </w:t>
      </w:r>
      <w:r w:rsidRPr="00900EC4">
        <w:rPr>
          <w:rFonts w:ascii="Consolas" w:hAnsi="Consolas"/>
        </w:rPr>
        <w:br/>
      </w:r>
      <w:r w:rsidRPr="00900EC4">
        <w:rPr>
          <w:rFonts w:ascii="Consolas" w:hAnsi="Consolas"/>
          <w:b/>
          <w:bCs/>
        </w:rPr>
        <w:t>'The Warehouse is empty'</w:t>
      </w:r>
    </w:p>
    <w:p w14:paraId="7F0CD1AC" w14:textId="77777777" w:rsidR="00D86BA3" w:rsidRDefault="00D86BA3" w:rsidP="00D86BA3">
      <w:pPr>
        <w:pStyle w:val="Heading4"/>
      </w:pPr>
      <w:proofErr w:type="spellStart"/>
      <w:proofErr w:type="gramStart"/>
      <w:r>
        <w:t>scrapeAProduct</w:t>
      </w:r>
      <w:proofErr w:type="spellEnd"/>
      <w:r>
        <w:t>(</w:t>
      </w:r>
      <w:proofErr w:type="gramEnd"/>
      <w:r>
        <w:t>product, quantity)</w:t>
      </w:r>
    </w:p>
    <w:p w14:paraId="29D4AB39" w14:textId="77777777" w:rsidR="00D86BA3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exists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</w:t>
      </w:r>
      <w:proofErr w:type="gramStart"/>
      <w:r>
        <w:t>product</w:t>
      </w:r>
      <w:proofErr w:type="gramEnd"/>
      <w:r>
        <w:t xml:space="preserve">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>:</w:t>
      </w:r>
    </w:p>
    <w:p w14:paraId="5EB9675F" w14:textId="77777777" w:rsidR="00D86BA3" w:rsidRPr="00900EC4" w:rsidRDefault="00D86BA3" w:rsidP="00D86BA3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>
        <w:t xml:space="preserve"> </w:t>
      </w:r>
      <w:r w:rsidRPr="00900EC4">
        <w:rPr>
          <w:rFonts w:ascii="Consolas" w:hAnsi="Consolas"/>
          <w:b/>
          <w:bCs/>
        </w:rPr>
        <w:t>'{</w:t>
      </w:r>
      <w:proofErr w:type="gramStart"/>
      <w:r w:rsidRPr="00900EC4">
        <w:rPr>
          <w:rFonts w:ascii="Consolas" w:hAnsi="Consolas"/>
          <w:b/>
          <w:bCs/>
        </w:rPr>
        <w:t>product</w:t>
      </w:r>
      <w:proofErr w:type="gramEnd"/>
      <w:r w:rsidRPr="00900EC4">
        <w:rPr>
          <w:rFonts w:ascii="Consolas" w:hAnsi="Consolas"/>
          <w:b/>
          <w:bCs/>
        </w:rPr>
        <w:t>} do not exists'</w:t>
      </w:r>
    </w:p>
    <w:p w14:paraId="09BF9429" w14:textId="77777777" w:rsidR="00D86BA3" w:rsidRDefault="00D86BA3" w:rsidP="00D86BA3">
      <w:pPr>
        <w:pStyle w:val="Heading3"/>
      </w:pPr>
      <w:r w:rsidRPr="00872879">
        <w:t>TODO</w:t>
      </w:r>
    </w:p>
    <w:p w14:paraId="15A3AAE9" w14:textId="77777777" w:rsidR="00D86BA3" w:rsidRDefault="00D86BA3" w:rsidP="00D86BA3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14:paraId="42E06118" w14:textId="77777777" w:rsidR="00D86BA3" w:rsidRDefault="00D86BA3" w:rsidP="00D86BA3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proofErr w:type="gramStart"/>
      <w:r>
        <w:rPr>
          <w:rFonts w:ascii="Consolas" w:hAnsi="Consolas" w:cs="Consolas"/>
          <w:b/>
          <w:bCs/>
          <w:u w:val="single"/>
        </w:rPr>
        <w:t>describe(</w:t>
      </w:r>
      <w:proofErr w:type="gramEnd"/>
      <w:r>
        <w:rPr>
          <w:rFonts w:ascii="Consolas" w:hAnsi="Consolas" w:cs="Consolas"/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D86BA3" w14:paraId="42A189F2" w14:textId="77777777" w:rsidTr="001E672A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4F9B541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14:paraId="6AAB48CA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481466D7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</w:t>
            </w:r>
            <w:proofErr w:type="gramStart"/>
            <w:r>
              <w:rPr>
                <w:rFonts w:ascii="Consolas" w:hAnsi="Consolas" w:cs="Consolas"/>
                <w:color w:val="000000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51BA30CD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14:paraId="6EEF1B7C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14:paraId="65FE5D47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14:paraId="6A4D6919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36C5CB09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</w:t>
            </w:r>
            <w:proofErr w:type="gramStart"/>
            <w:r>
              <w:rPr>
                <w:rFonts w:ascii="Consolas" w:hAnsi="Consolas" w:cs="Consolas"/>
                <w:color w:val="000000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5D0AE1C6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14:paraId="05844A0A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14:paraId="3F1924B2" w14:textId="77777777" w:rsidR="00D86BA3" w:rsidRDefault="00D86BA3" w:rsidP="001E67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...</w:t>
            </w:r>
          </w:p>
        </w:tc>
      </w:tr>
    </w:tbl>
    <w:p w14:paraId="4A35D51E" w14:textId="77777777" w:rsidR="00D86BA3" w:rsidRPr="001D0031" w:rsidRDefault="00D86BA3" w:rsidP="00D86BA3">
      <w:pPr>
        <w:pStyle w:val="Code"/>
        <w:rPr>
          <w:lang w:val="en"/>
        </w:rPr>
      </w:pPr>
      <w:r>
        <w:rPr>
          <w:lang w:val="en"/>
        </w:rPr>
        <w:lastRenderedPageBreak/>
        <w:t>Don't forget to require the chai library!</w:t>
      </w:r>
    </w:p>
    <w:p w14:paraId="545AD815" w14:textId="77777777" w:rsidR="00D86BA3" w:rsidRPr="00D86BA3" w:rsidRDefault="00D86BA3" w:rsidP="00D86BA3">
      <w:pPr>
        <w:rPr>
          <w:sz w:val="24"/>
          <w:szCs w:val="24"/>
          <w:lang w:val="en"/>
        </w:rPr>
      </w:pPr>
    </w:p>
    <w:sectPr w:rsidR="00D86BA3" w:rsidRPr="00D86BA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95027" w14:textId="77777777" w:rsidR="00021CF6" w:rsidRDefault="00021CF6" w:rsidP="008068A2">
      <w:pPr>
        <w:spacing w:after="0" w:line="240" w:lineRule="auto"/>
      </w:pPr>
      <w:r>
        <w:separator/>
      </w:r>
    </w:p>
  </w:endnote>
  <w:endnote w:type="continuationSeparator" w:id="0">
    <w:p w14:paraId="3A43CA0F" w14:textId="77777777" w:rsidR="00021CF6" w:rsidRDefault="00021C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AB52D" w14:textId="77777777" w:rsidR="00D57E24" w:rsidRPr="00AC77AD" w:rsidRDefault="00D57E24" w:rsidP="0067741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BBC198" wp14:editId="2CFEB3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422D49E0" wp14:editId="5E77DF81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7C63C7E" wp14:editId="4B0B857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2C4304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0B0776" wp14:editId="0629F15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752985" w14:textId="4B0A8427" w:rsidR="00D57E24" w:rsidRPr="008C2B83" w:rsidRDefault="00D57E24" w:rsidP="00677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2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2AF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0B077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03752985" w14:textId="4B0A8427" w:rsidR="00D57E24" w:rsidRPr="008C2B83" w:rsidRDefault="00D57E24" w:rsidP="00677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2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2AF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1B73CA" wp14:editId="4235CB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E07A6C" w14:textId="77777777" w:rsidR="00D57E24" w:rsidRDefault="00D57E24" w:rsidP="0067741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B73CA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19E07A6C" w14:textId="77777777" w:rsidR="00D57E24" w:rsidRDefault="00D57E24" w:rsidP="0067741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C03911" wp14:editId="7D5A12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191E0B" w14:textId="77777777" w:rsidR="00D57E24" w:rsidRDefault="00D57E24" w:rsidP="0067741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A270A0" w14:textId="77777777" w:rsidR="00D57E24" w:rsidRDefault="00D57E24" w:rsidP="0067741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37860D" wp14:editId="141E916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D708A" wp14:editId="4593409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1AE68" wp14:editId="502CA58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7B690" wp14:editId="7D838FD2">
                                <wp:extent cx="200152" cy="200152"/>
                                <wp:effectExtent l="0" t="0" r="9525" b="9525"/>
                                <wp:docPr id="22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15F81" wp14:editId="7029A736">
                                <wp:extent cx="200152" cy="200152"/>
                                <wp:effectExtent l="0" t="0" r="9525" b="9525"/>
                                <wp:docPr id="23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00AA2C" wp14:editId="798D0EA8">
                                <wp:extent cx="190500" cy="190500"/>
                                <wp:effectExtent l="0" t="0" r="0" b="0"/>
                                <wp:docPr id="29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83779" wp14:editId="25F4DAED">
                                <wp:extent cx="176530" cy="176530"/>
                                <wp:effectExtent l="0" t="0" r="0" b="0"/>
                                <wp:docPr id="30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F71E4" wp14:editId="5D410FB8">
                                <wp:extent cx="200152" cy="200152"/>
                                <wp:effectExtent l="0" t="0" r="9525" b="9525"/>
                                <wp:docPr id="31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04E228" wp14:editId="6A64E9FA">
                                <wp:extent cx="215153" cy="209247"/>
                                <wp:effectExtent l="0" t="0" r="0" b="635"/>
                                <wp:docPr id="96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7106AB" wp14:editId="5719A8B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03911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BKcPODAIA&#10;APo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2191E0B" w14:textId="77777777" w:rsidR="00D57E24" w:rsidRDefault="00D57E24" w:rsidP="0067741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A270A0" w14:textId="77777777" w:rsidR="00D57E24" w:rsidRDefault="00D57E24" w:rsidP="0067741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37860D" wp14:editId="141E916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D708A" wp14:editId="4593409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1AE68" wp14:editId="502CA58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7B690" wp14:editId="7D838FD2">
                          <wp:extent cx="200152" cy="200152"/>
                          <wp:effectExtent l="0" t="0" r="9525" b="9525"/>
                          <wp:docPr id="22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15F81" wp14:editId="7029A736">
                          <wp:extent cx="200152" cy="200152"/>
                          <wp:effectExtent l="0" t="0" r="9525" b="9525"/>
                          <wp:docPr id="23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00AA2C" wp14:editId="798D0EA8">
                          <wp:extent cx="190500" cy="190500"/>
                          <wp:effectExtent l="0" t="0" r="0" b="0"/>
                          <wp:docPr id="29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83779" wp14:editId="25F4DAED">
                          <wp:extent cx="176530" cy="176530"/>
                          <wp:effectExtent l="0" t="0" r="0" b="0"/>
                          <wp:docPr id="30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F71E4" wp14:editId="5D410FB8">
                          <wp:extent cx="200152" cy="200152"/>
                          <wp:effectExtent l="0" t="0" r="9525" b="9525"/>
                          <wp:docPr id="31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04E228" wp14:editId="6A64E9FA">
                          <wp:extent cx="215153" cy="209247"/>
                          <wp:effectExtent l="0" t="0" r="0" b="635"/>
                          <wp:docPr id="96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7106AB" wp14:editId="5719A8B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6354A6C" w14:textId="77777777" w:rsidR="00B24FD2" w:rsidRPr="00AC77AD" w:rsidRDefault="00B24FD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EA3AF" w14:textId="77777777" w:rsidR="00021CF6" w:rsidRDefault="00021CF6" w:rsidP="008068A2">
      <w:pPr>
        <w:spacing w:after="0" w:line="240" w:lineRule="auto"/>
      </w:pPr>
      <w:r>
        <w:separator/>
      </w:r>
    </w:p>
  </w:footnote>
  <w:footnote w:type="continuationSeparator" w:id="0">
    <w:p w14:paraId="290E35CB" w14:textId="77777777" w:rsidR="00021CF6" w:rsidRDefault="00021C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2E20F" w14:textId="77777777" w:rsidR="00B24FD2" w:rsidRDefault="00B24F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65CDD"/>
    <w:multiLevelType w:val="hybridMultilevel"/>
    <w:tmpl w:val="3076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2"/>
  </w:num>
  <w:num w:numId="4">
    <w:abstractNumId w:val="11"/>
  </w:num>
  <w:num w:numId="5">
    <w:abstractNumId w:val="18"/>
  </w:num>
  <w:num w:numId="6">
    <w:abstractNumId w:val="6"/>
  </w:num>
  <w:num w:numId="7">
    <w:abstractNumId w:val="9"/>
  </w:num>
  <w:num w:numId="8">
    <w:abstractNumId w:val="2"/>
  </w:num>
  <w:num w:numId="9">
    <w:abstractNumId w:val="13"/>
  </w:num>
  <w:num w:numId="10">
    <w:abstractNumId w:val="4"/>
  </w:num>
  <w:num w:numId="11">
    <w:abstractNumId w:val="21"/>
  </w:num>
  <w:num w:numId="12">
    <w:abstractNumId w:val="23"/>
  </w:num>
  <w:num w:numId="13">
    <w:abstractNumId w:val="17"/>
  </w:num>
  <w:num w:numId="14">
    <w:abstractNumId w:val="3"/>
  </w:num>
  <w:num w:numId="15">
    <w:abstractNumId w:val="16"/>
  </w:num>
  <w:num w:numId="16">
    <w:abstractNumId w:val="0"/>
  </w:num>
  <w:num w:numId="17">
    <w:abstractNumId w:val="10"/>
  </w:num>
  <w:num w:numId="18">
    <w:abstractNumId w:val="25"/>
  </w:num>
  <w:num w:numId="19">
    <w:abstractNumId w:val="26"/>
  </w:num>
  <w:num w:numId="20">
    <w:abstractNumId w:val="19"/>
  </w:num>
  <w:num w:numId="21">
    <w:abstractNumId w:val="14"/>
  </w:num>
  <w:num w:numId="22">
    <w:abstractNumId w:val="20"/>
  </w:num>
  <w:num w:numId="23">
    <w:abstractNumId w:val="27"/>
  </w:num>
  <w:num w:numId="24">
    <w:abstractNumId w:val="24"/>
  </w:num>
  <w:num w:numId="25">
    <w:abstractNumId w:val="5"/>
  </w:num>
  <w:num w:numId="26">
    <w:abstractNumId w:val="13"/>
    <w:lvlOverride w:ilvl="0">
      <w:startOverride w:val="9"/>
    </w:lvlOverride>
  </w:num>
  <w:num w:numId="27">
    <w:abstractNumId w:val="13"/>
    <w:lvlOverride w:ilvl="0">
      <w:startOverride w:val="9"/>
    </w:lvlOverride>
  </w:num>
  <w:num w:numId="28">
    <w:abstractNumId w:val="15"/>
  </w:num>
  <w:num w:numId="29">
    <w:abstractNumId w:val="8"/>
  </w:num>
  <w:num w:numId="3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E01"/>
    <w:rsid w:val="00007044"/>
    <w:rsid w:val="000124FF"/>
    <w:rsid w:val="000136AA"/>
    <w:rsid w:val="00016D20"/>
    <w:rsid w:val="00021CF6"/>
    <w:rsid w:val="00025F04"/>
    <w:rsid w:val="00045DB4"/>
    <w:rsid w:val="000523C6"/>
    <w:rsid w:val="00053AE7"/>
    <w:rsid w:val="000548E5"/>
    <w:rsid w:val="00062ADD"/>
    <w:rsid w:val="00064D15"/>
    <w:rsid w:val="00066B37"/>
    <w:rsid w:val="00086727"/>
    <w:rsid w:val="00092AAC"/>
    <w:rsid w:val="000B0854"/>
    <w:rsid w:val="000B0EBD"/>
    <w:rsid w:val="000B39E6"/>
    <w:rsid w:val="000B56F0"/>
    <w:rsid w:val="000C469C"/>
    <w:rsid w:val="000E00AE"/>
    <w:rsid w:val="000E02C6"/>
    <w:rsid w:val="000E1FBB"/>
    <w:rsid w:val="000F2044"/>
    <w:rsid w:val="000F3C1F"/>
    <w:rsid w:val="000F4444"/>
    <w:rsid w:val="00103906"/>
    <w:rsid w:val="0012270F"/>
    <w:rsid w:val="001275B9"/>
    <w:rsid w:val="00127650"/>
    <w:rsid w:val="00140037"/>
    <w:rsid w:val="00140E0E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D22"/>
    <w:rsid w:val="001E3FEF"/>
    <w:rsid w:val="001E5D87"/>
    <w:rsid w:val="001E6218"/>
    <w:rsid w:val="00201979"/>
    <w:rsid w:val="00202683"/>
    <w:rsid w:val="00202CC2"/>
    <w:rsid w:val="00204AA2"/>
    <w:rsid w:val="00215FCE"/>
    <w:rsid w:val="00235E36"/>
    <w:rsid w:val="00245D92"/>
    <w:rsid w:val="00253261"/>
    <w:rsid w:val="002552AF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736B8"/>
    <w:rsid w:val="003817EF"/>
    <w:rsid w:val="00382A45"/>
    <w:rsid w:val="003830E0"/>
    <w:rsid w:val="003971C1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38E3"/>
    <w:rsid w:val="003E6334"/>
    <w:rsid w:val="003E6BFB"/>
    <w:rsid w:val="003F1864"/>
    <w:rsid w:val="003F495B"/>
    <w:rsid w:val="00401AC2"/>
    <w:rsid w:val="00401CD3"/>
    <w:rsid w:val="00407141"/>
    <w:rsid w:val="0041173E"/>
    <w:rsid w:val="00417D99"/>
    <w:rsid w:val="004311CA"/>
    <w:rsid w:val="00432B08"/>
    <w:rsid w:val="00435632"/>
    <w:rsid w:val="0047331A"/>
    <w:rsid w:val="00473B2B"/>
    <w:rsid w:val="00476D4B"/>
    <w:rsid w:val="004825D8"/>
    <w:rsid w:val="00486A41"/>
    <w:rsid w:val="004879B8"/>
    <w:rsid w:val="00491748"/>
    <w:rsid w:val="004A3D36"/>
    <w:rsid w:val="004A504A"/>
    <w:rsid w:val="004A7E77"/>
    <w:rsid w:val="004B2121"/>
    <w:rsid w:val="004C4871"/>
    <w:rsid w:val="004D29A9"/>
    <w:rsid w:val="004F6C3D"/>
    <w:rsid w:val="0050017E"/>
    <w:rsid w:val="005177D3"/>
    <w:rsid w:val="00517B12"/>
    <w:rsid w:val="00524789"/>
    <w:rsid w:val="005316F9"/>
    <w:rsid w:val="0055051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B1293"/>
    <w:rsid w:val="005C131C"/>
    <w:rsid w:val="005C6A24"/>
    <w:rsid w:val="005E04CE"/>
    <w:rsid w:val="005E6CC9"/>
    <w:rsid w:val="00600083"/>
    <w:rsid w:val="0060127F"/>
    <w:rsid w:val="0060239C"/>
    <w:rsid w:val="00604363"/>
    <w:rsid w:val="006168DC"/>
    <w:rsid w:val="00621428"/>
    <w:rsid w:val="00624DCF"/>
    <w:rsid w:val="00626674"/>
    <w:rsid w:val="00631702"/>
    <w:rsid w:val="0063342B"/>
    <w:rsid w:val="00642180"/>
    <w:rsid w:val="00644B3F"/>
    <w:rsid w:val="006660E2"/>
    <w:rsid w:val="00670041"/>
    <w:rsid w:val="00670DFA"/>
    <w:rsid w:val="006719BA"/>
    <w:rsid w:val="00671FE2"/>
    <w:rsid w:val="00673146"/>
    <w:rsid w:val="00673B36"/>
    <w:rsid w:val="00677419"/>
    <w:rsid w:val="00695634"/>
    <w:rsid w:val="00696326"/>
    <w:rsid w:val="006A2AE6"/>
    <w:rsid w:val="006A7BEE"/>
    <w:rsid w:val="006B0E1F"/>
    <w:rsid w:val="006B7645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31A6"/>
    <w:rsid w:val="0071692E"/>
    <w:rsid w:val="00717B8E"/>
    <w:rsid w:val="00721883"/>
    <w:rsid w:val="0072430E"/>
    <w:rsid w:val="00724DA4"/>
    <w:rsid w:val="0073165B"/>
    <w:rsid w:val="007332FD"/>
    <w:rsid w:val="007363B7"/>
    <w:rsid w:val="00744F50"/>
    <w:rsid w:val="00761A1E"/>
    <w:rsid w:val="00763912"/>
    <w:rsid w:val="00764BCE"/>
    <w:rsid w:val="00770B05"/>
    <w:rsid w:val="00777713"/>
    <w:rsid w:val="00784922"/>
    <w:rsid w:val="00785258"/>
    <w:rsid w:val="00785329"/>
    <w:rsid w:val="00791F02"/>
    <w:rsid w:val="0079324A"/>
    <w:rsid w:val="00794EEE"/>
    <w:rsid w:val="007957BC"/>
    <w:rsid w:val="007A635E"/>
    <w:rsid w:val="007C01E0"/>
    <w:rsid w:val="007C2C37"/>
    <w:rsid w:val="007C3E81"/>
    <w:rsid w:val="007D1F12"/>
    <w:rsid w:val="007D41DA"/>
    <w:rsid w:val="007D4C4F"/>
    <w:rsid w:val="007E010B"/>
    <w:rsid w:val="007E0960"/>
    <w:rsid w:val="007E10EF"/>
    <w:rsid w:val="007F177C"/>
    <w:rsid w:val="007F3680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1F9E"/>
    <w:rsid w:val="0088330E"/>
    <w:rsid w:val="008A4351"/>
    <w:rsid w:val="008A7063"/>
    <w:rsid w:val="008C2B83"/>
    <w:rsid w:val="008C5676"/>
    <w:rsid w:val="008C5930"/>
    <w:rsid w:val="008D56AA"/>
    <w:rsid w:val="008E45BF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6315E"/>
    <w:rsid w:val="0096344E"/>
    <w:rsid w:val="00976E46"/>
    <w:rsid w:val="0098406E"/>
    <w:rsid w:val="00987310"/>
    <w:rsid w:val="00997C82"/>
    <w:rsid w:val="009A3FED"/>
    <w:rsid w:val="009C0C39"/>
    <w:rsid w:val="009C6304"/>
    <w:rsid w:val="009D1335"/>
    <w:rsid w:val="009D1805"/>
    <w:rsid w:val="009D57AC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34A9"/>
    <w:rsid w:val="00A45A89"/>
    <w:rsid w:val="00A46F10"/>
    <w:rsid w:val="00A47F12"/>
    <w:rsid w:val="00A61082"/>
    <w:rsid w:val="00A66DE2"/>
    <w:rsid w:val="00A70227"/>
    <w:rsid w:val="00A73F86"/>
    <w:rsid w:val="00A826E2"/>
    <w:rsid w:val="00A903A4"/>
    <w:rsid w:val="00AA3772"/>
    <w:rsid w:val="00AA5254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AF37A1"/>
    <w:rsid w:val="00B058CA"/>
    <w:rsid w:val="00B148DD"/>
    <w:rsid w:val="00B1656D"/>
    <w:rsid w:val="00B17740"/>
    <w:rsid w:val="00B22C31"/>
    <w:rsid w:val="00B24D30"/>
    <w:rsid w:val="00B24FD2"/>
    <w:rsid w:val="00B567F6"/>
    <w:rsid w:val="00B56A6B"/>
    <w:rsid w:val="00B63BD7"/>
    <w:rsid w:val="00B63DED"/>
    <w:rsid w:val="00B6494C"/>
    <w:rsid w:val="00B67D59"/>
    <w:rsid w:val="00B77601"/>
    <w:rsid w:val="00B9309B"/>
    <w:rsid w:val="00BA11AF"/>
    <w:rsid w:val="00BA1772"/>
    <w:rsid w:val="00BA1F40"/>
    <w:rsid w:val="00BA23F0"/>
    <w:rsid w:val="00BA4820"/>
    <w:rsid w:val="00BA5B3F"/>
    <w:rsid w:val="00BB05FA"/>
    <w:rsid w:val="00BB0D7E"/>
    <w:rsid w:val="00BB5B10"/>
    <w:rsid w:val="00BC3E38"/>
    <w:rsid w:val="00BC56D6"/>
    <w:rsid w:val="00BD005E"/>
    <w:rsid w:val="00BE6CAA"/>
    <w:rsid w:val="00BF1775"/>
    <w:rsid w:val="00BF201D"/>
    <w:rsid w:val="00BF3C41"/>
    <w:rsid w:val="00BF47CC"/>
    <w:rsid w:val="00C0490B"/>
    <w:rsid w:val="00C06FBA"/>
    <w:rsid w:val="00C07904"/>
    <w:rsid w:val="00C11320"/>
    <w:rsid w:val="00C14C80"/>
    <w:rsid w:val="00C355A5"/>
    <w:rsid w:val="00C43119"/>
    <w:rsid w:val="00C43B64"/>
    <w:rsid w:val="00C45646"/>
    <w:rsid w:val="00C53F37"/>
    <w:rsid w:val="00C600A6"/>
    <w:rsid w:val="00C62A0F"/>
    <w:rsid w:val="00C7666D"/>
    <w:rsid w:val="00C7705F"/>
    <w:rsid w:val="00C82862"/>
    <w:rsid w:val="00C84E4D"/>
    <w:rsid w:val="00C86A92"/>
    <w:rsid w:val="00C95C26"/>
    <w:rsid w:val="00C95CC9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14E8"/>
    <w:rsid w:val="00D22895"/>
    <w:rsid w:val="00D22C5F"/>
    <w:rsid w:val="00D30AFE"/>
    <w:rsid w:val="00D3367B"/>
    <w:rsid w:val="00D37812"/>
    <w:rsid w:val="00D4354E"/>
    <w:rsid w:val="00D43F69"/>
    <w:rsid w:val="00D50831"/>
    <w:rsid w:val="00D55609"/>
    <w:rsid w:val="00D57E24"/>
    <w:rsid w:val="00D67C0E"/>
    <w:rsid w:val="00D73957"/>
    <w:rsid w:val="00D75B0C"/>
    <w:rsid w:val="00D80DE0"/>
    <w:rsid w:val="00D829DE"/>
    <w:rsid w:val="00D85512"/>
    <w:rsid w:val="00D86A68"/>
    <w:rsid w:val="00D86BA3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56921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D0DEA"/>
    <w:rsid w:val="00ED73C4"/>
    <w:rsid w:val="00EE1705"/>
    <w:rsid w:val="00EE613C"/>
    <w:rsid w:val="00EF2E53"/>
    <w:rsid w:val="00F020E5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558AC"/>
    <w:rsid w:val="00F63D03"/>
    <w:rsid w:val="00F7033C"/>
    <w:rsid w:val="00F933A8"/>
    <w:rsid w:val="00F94976"/>
    <w:rsid w:val="00F976AD"/>
    <w:rsid w:val="00FB3392"/>
    <w:rsid w:val="00FC090F"/>
    <w:rsid w:val="00FC31D0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42DEF"/>
  <w15:docId w15:val="{031EECE5-C785-4BD4-8EF8-90DFE01D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1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1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41DA"/>
    <w:pPr>
      <w:keepNext/>
      <w:keepLines/>
      <w:numPr>
        <w:numId w:val="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1D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1D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1D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1DA"/>
  </w:style>
  <w:style w:type="paragraph" w:styleId="Footer">
    <w:name w:val="footer"/>
    <w:basedOn w:val="Normal"/>
    <w:link w:val="FooterChar"/>
    <w:uiPriority w:val="99"/>
    <w:unhideWhenUsed/>
    <w:rsid w:val="007D4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1DA"/>
  </w:style>
  <w:style w:type="paragraph" w:styleId="BalloonText">
    <w:name w:val="Balloon Text"/>
    <w:basedOn w:val="Normal"/>
    <w:link w:val="BalloonTextChar"/>
    <w:uiPriority w:val="99"/>
    <w:semiHidden/>
    <w:unhideWhenUsed/>
    <w:rsid w:val="007D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1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41D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D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1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1D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D41DA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D41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1DA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1DA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7D41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D41D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D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D41DA"/>
  </w:style>
  <w:style w:type="table" w:customStyle="1" w:styleId="TableGrid1">
    <w:name w:val="Table Grid1"/>
    <w:basedOn w:val="TableNormal"/>
    <w:next w:val="TableGrid"/>
    <w:uiPriority w:val="59"/>
    <w:rsid w:val="007D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D41D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4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/Exercise-Unit-Testing-and-Modu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50.png"/><Relationship Id="rId42" Type="http://schemas.openxmlformats.org/officeDocument/2006/relationships/image" Target="media/image190.png"/><Relationship Id="rId7" Type="http://schemas.openxmlformats.org/officeDocument/2006/relationships/image" Target="media/image12.png"/><Relationship Id="rId2" Type="http://schemas.openxmlformats.org/officeDocument/2006/relationships/image" Target="media/image10.png"/><Relationship Id="rId16" Type="http://schemas.openxmlformats.org/officeDocument/2006/relationships/image" Target="media/image17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32" Type="http://schemas.openxmlformats.org/officeDocument/2006/relationships/image" Target="media/image1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0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3.png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70.png"/><Relationship Id="rId46" Type="http://schemas.openxmlformats.org/officeDocument/2006/relationships/image" Target="media/image210.png"/><Relationship Id="rId20" Type="http://schemas.openxmlformats.org/officeDocument/2006/relationships/image" Target="media/image19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6556-86EF-4BAE-932D-B8DC9910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2281</TotalTime>
  <Pages>17</Pages>
  <Words>3018</Words>
  <Characters>17205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/>
  <cp:lastModifiedBy>Михаела Милева</cp:lastModifiedBy>
  <cp:revision>19</cp:revision>
  <cp:lastPrinted>2015-10-26T22:35:00Z</cp:lastPrinted>
  <dcterms:created xsi:type="dcterms:W3CDTF">2016-06-17T07:37:00Z</dcterms:created>
  <dcterms:modified xsi:type="dcterms:W3CDTF">2019-09-02T11:09:00Z</dcterms:modified>
  <cp:category>programming, education, software engineering, software development</cp:category>
</cp:coreProperties>
</file>